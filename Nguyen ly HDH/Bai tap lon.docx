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9354"/>
      </w:tblGrid>
      <w:tr w:rsidR="000F0A9A" w:rsidRPr="008E74F6" w14:paraId="2F09DB01" w14:textId="77777777" w:rsidTr="00714D40">
        <w:trPr>
          <w:trHeight w:val="4304"/>
        </w:trPr>
        <w:tc>
          <w:tcPr>
            <w:tcW w:w="9354" w:type="dxa"/>
            <w:shd w:val="clear" w:color="auto" w:fill="auto"/>
          </w:tcPr>
          <w:p w14:paraId="1905C2CE" w14:textId="77777777" w:rsidR="000F0A9A" w:rsidRPr="008E74F6" w:rsidRDefault="005A3CE5" w:rsidP="007019FB">
            <w:pPr>
              <w:pStyle w:val="TrangBa"/>
              <w:spacing w:before="120"/>
              <w:rPr>
                <w:rFonts w:cs="Times New Roman"/>
              </w:rPr>
            </w:pPr>
            <w:r>
              <w:rPr>
                <w:rFonts w:cs="Times New Roman"/>
              </w:rPr>
              <w:t>HỌC VIỆN KỸ THUẬT MẬT MÃ</w:t>
            </w:r>
          </w:p>
          <w:p w14:paraId="07F7273C" w14:textId="77777777" w:rsidR="000F0A9A" w:rsidRPr="008E74F6" w:rsidRDefault="005A3CE5" w:rsidP="007019FB">
            <w:pPr>
              <w:pStyle w:val="TrangBa"/>
              <w:rPr>
                <w:rFonts w:cs="Times New Roman"/>
                <w:b/>
              </w:rPr>
            </w:pPr>
            <w:r>
              <w:rPr>
                <w:rFonts w:cs="Times New Roman"/>
                <w:b/>
              </w:rPr>
              <w:t>KHOA CÔNG NGHỆ THÔNG TIN</w:t>
            </w:r>
          </w:p>
          <w:p w14:paraId="2FAF5F8A" w14:textId="77777777" w:rsidR="000F0A9A" w:rsidRPr="008E74F6" w:rsidRDefault="000F0A9A" w:rsidP="007019FB">
            <w:pPr>
              <w:pStyle w:val="TrangBa"/>
              <w:rPr>
                <w:rFonts w:cs="Times New Roman"/>
              </w:rPr>
            </w:pPr>
            <w:r w:rsidRPr="008E74F6">
              <w:rPr>
                <w:rFonts w:cs="Times New Roman"/>
              </w:rPr>
              <w:t>¯¯¯¯¯¯¯¯¯¯¯¯¯¯¯¯</w:t>
            </w:r>
          </w:p>
          <w:p w14:paraId="672A6659" w14:textId="77777777" w:rsidR="000F0A9A" w:rsidRPr="008E74F6" w:rsidRDefault="000F0A9A" w:rsidP="007019FB">
            <w:pPr>
              <w:pStyle w:val="TrangBa"/>
              <w:rPr>
                <w:rFonts w:cs="Times New Roman"/>
              </w:rPr>
            </w:pPr>
          </w:p>
          <w:p w14:paraId="0A37501D" w14:textId="77777777" w:rsidR="000F0A9A" w:rsidRPr="008E74F6" w:rsidRDefault="00B721C3" w:rsidP="007019FB">
            <w:pPr>
              <w:pStyle w:val="TrangBa"/>
              <w:rPr>
                <w:rFonts w:cs="Times New Roman"/>
              </w:rPr>
            </w:pPr>
            <w:r w:rsidRPr="008E74F6">
              <w:rPr>
                <w:rFonts w:cs="Times New Roman"/>
                <w:noProof/>
                <w:lang w:val="en-GB" w:eastAsia="zh-CN" w:bidi="ar-SA"/>
              </w:rPr>
              <w:drawing>
                <wp:inline distT="0" distB="0" distL="0" distR="0" wp14:anchorId="39172E79" wp14:editId="07777777">
                  <wp:extent cx="1422400" cy="1403350"/>
                  <wp:effectExtent l="0" t="0" r="6350" b="6350"/>
                  <wp:docPr id="1" name="Picture 1"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vKTM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2400" cy="1403350"/>
                          </a:xfrm>
                          <a:prstGeom prst="rect">
                            <a:avLst/>
                          </a:prstGeom>
                          <a:noFill/>
                          <a:ln>
                            <a:noFill/>
                          </a:ln>
                        </pic:spPr>
                      </pic:pic>
                    </a:graphicData>
                  </a:graphic>
                </wp:inline>
              </w:drawing>
            </w:r>
          </w:p>
          <w:p w14:paraId="5DAB6C7B" w14:textId="77777777" w:rsidR="000F0A9A" w:rsidRPr="008E74F6" w:rsidRDefault="000F0A9A" w:rsidP="007019FB">
            <w:pPr>
              <w:pStyle w:val="TrangBa"/>
              <w:rPr>
                <w:rFonts w:cs="Times New Roman"/>
              </w:rPr>
            </w:pPr>
          </w:p>
        </w:tc>
      </w:tr>
      <w:tr w:rsidR="000F0A9A" w:rsidRPr="008E74F6" w14:paraId="47D6A633" w14:textId="77777777" w:rsidTr="00714D40">
        <w:trPr>
          <w:trHeight w:val="2541"/>
        </w:trPr>
        <w:tc>
          <w:tcPr>
            <w:tcW w:w="9354" w:type="dxa"/>
            <w:shd w:val="clear" w:color="auto" w:fill="auto"/>
          </w:tcPr>
          <w:p w14:paraId="25B17F79" w14:textId="77777777" w:rsidR="000F0A9A" w:rsidRPr="008E74F6" w:rsidRDefault="005A3CE5" w:rsidP="007019FB">
            <w:pPr>
              <w:pStyle w:val="TrangBa"/>
              <w:rPr>
                <w:rFonts w:cs="Times New Roman"/>
              </w:rPr>
            </w:pPr>
            <w:r>
              <w:rPr>
                <w:rFonts w:cs="Times New Roman"/>
              </w:rPr>
              <w:t>BÀI TẬP MÔN HỌC</w:t>
            </w:r>
            <w:r w:rsidR="004D0F46">
              <w:rPr>
                <w:rFonts w:cs="Times New Roman"/>
              </w:rPr>
              <w:t xml:space="preserve"> </w:t>
            </w:r>
            <w:r w:rsidR="005F0206">
              <w:rPr>
                <w:rFonts w:cs="Times New Roman"/>
              </w:rPr>
              <w:t>NGUYÊN LÝ HỆ ĐIỀU HÀNH</w:t>
            </w:r>
          </w:p>
          <w:p w14:paraId="02EB378F" w14:textId="77777777" w:rsidR="000F0A9A" w:rsidRPr="008E74F6" w:rsidRDefault="000F0A9A" w:rsidP="007019FB">
            <w:pPr>
              <w:pStyle w:val="TrangBa"/>
              <w:rPr>
                <w:rFonts w:cs="Times New Roman"/>
              </w:rPr>
            </w:pPr>
          </w:p>
          <w:p w14:paraId="18D9FD34" w14:textId="14B81984" w:rsidR="002E2B98" w:rsidRPr="008E74F6" w:rsidRDefault="00754895" w:rsidP="00275CC3">
            <w:pPr>
              <w:pStyle w:val="TrangBa"/>
              <w:spacing w:line="276" w:lineRule="auto"/>
              <w:rPr>
                <w:rFonts w:cs="Times New Roman"/>
              </w:rPr>
            </w:pPr>
            <w:r w:rsidRPr="00754895">
              <w:rPr>
                <w:rFonts w:cs="Times New Roman"/>
                <w:b/>
                <w:color w:val="FF0000"/>
              </w:rPr>
              <w:t>VIẾT CHƯƠNG TRÌNH BẰNG NGÔN NGỮ TỰ CHỌN MÔ TẢ THUẬT TOÁN LẬP LỊCH CHO CPU KHÔNG ƯU TIÊN THEO THUẬT TOÁN RR (ROUND ROBIN)</w:t>
            </w:r>
          </w:p>
        </w:tc>
      </w:tr>
      <w:tr w:rsidR="000F0A9A" w:rsidRPr="008E74F6" w14:paraId="205566E6" w14:textId="77777777" w:rsidTr="00714D40">
        <w:trPr>
          <w:trHeight w:val="6427"/>
        </w:trPr>
        <w:tc>
          <w:tcPr>
            <w:tcW w:w="9354" w:type="dxa"/>
            <w:shd w:val="clear" w:color="auto" w:fill="auto"/>
          </w:tcPr>
          <w:p w14:paraId="76443C85" w14:textId="77777777" w:rsidR="000F0A9A" w:rsidRPr="008E74F6" w:rsidRDefault="000F0A9A" w:rsidP="00754895">
            <w:pPr>
              <w:pStyle w:val="TrangBa"/>
              <w:spacing w:line="360" w:lineRule="auto"/>
              <w:ind w:left="2300"/>
              <w:jc w:val="left"/>
              <w:rPr>
                <w:rFonts w:cs="Times New Roman"/>
              </w:rPr>
            </w:pPr>
            <w:r w:rsidRPr="008E74F6">
              <w:rPr>
                <w:rFonts w:cs="Times New Roman"/>
              </w:rPr>
              <w:t>Ngành: Công nghệ thông tin</w:t>
            </w:r>
          </w:p>
          <w:p w14:paraId="12E27516" w14:textId="77777777" w:rsidR="000F0A9A" w:rsidRPr="008E74F6" w:rsidRDefault="000F0A9A" w:rsidP="00754895">
            <w:pPr>
              <w:pStyle w:val="TrangBa"/>
              <w:spacing w:line="360" w:lineRule="auto"/>
              <w:ind w:left="2300"/>
              <w:jc w:val="left"/>
              <w:rPr>
                <w:rFonts w:cs="Times New Roman"/>
              </w:rPr>
            </w:pPr>
            <w:r w:rsidRPr="008E74F6">
              <w:rPr>
                <w:rFonts w:cs="Times New Roman"/>
              </w:rPr>
              <w:t xml:space="preserve">Chuyên ngành: </w:t>
            </w:r>
            <w:r w:rsidR="005A3CE5">
              <w:rPr>
                <w:rFonts w:cs="Times New Roman"/>
              </w:rPr>
              <w:t>Kỹ thuật phần mềm nhúng và di động</w:t>
            </w:r>
          </w:p>
          <w:p w14:paraId="6A05A809" w14:textId="77777777" w:rsidR="000F0A9A" w:rsidRPr="008E74F6" w:rsidRDefault="000F0A9A" w:rsidP="00754895">
            <w:pPr>
              <w:pStyle w:val="TrangBa"/>
              <w:spacing w:line="360" w:lineRule="auto"/>
              <w:ind w:left="5103"/>
              <w:jc w:val="left"/>
              <w:rPr>
                <w:rFonts w:cs="Times New Roman"/>
              </w:rPr>
            </w:pPr>
          </w:p>
          <w:p w14:paraId="72A3D3EC" w14:textId="77777777" w:rsidR="000F0A9A" w:rsidRPr="008E74F6" w:rsidRDefault="000F0A9A" w:rsidP="00754895">
            <w:pPr>
              <w:pStyle w:val="TrangBa"/>
              <w:tabs>
                <w:tab w:val="left" w:pos="4005"/>
                <w:tab w:val="left" w:pos="4820"/>
              </w:tabs>
              <w:spacing w:line="360" w:lineRule="auto"/>
              <w:jc w:val="left"/>
              <w:rPr>
                <w:rFonts w:cs="Times New Roman"/>
              </w:rPr>
            </w:pPr>
          </w:p>
          <w:p w14:paraId="6F26DAB9" w14:textId="77777777" w:rsidR="00275CC3" w:rsidRPr="008E74F6" w:rsidRDefault="000F0A9A" w:rsidP="00754895">
            <w:pPr>
              <w:pStyle w:val="TrangBa"/>
              <w:tabs>
                <w:tab w:val="left" w:pos="1134"/>
                <w:tab w:val="left" w:pos="1701"/>
              </w:tabs>
              <w:spacing w:line="360" w:lineRule="auto"/>
              <w:jc w:val="left"/>
              <w:rPr>
                <w:rFonts w:cs="Times New Roman"/>
              </w:rPr>
            </w:pPr>
            <w:r w:rsidRPr="008E74F6">
              <w:rPr>
                <w:rFonts w:cs="Times New Roman"/>
              </w:rPr>
              <w:tab/>
              <w:t>Sinh viên thực hiện</w:t>
            </w:r>
            <w:r w:rsidR="00275CC3" w:rsidRPr="008E74F6">
              <w:rPr>
                <w:rFonts w:cs="Times New Roman"/>
              </w:rPr>
              <w:t>:</w:t>
            </w:r>
          </w:p>
          <w:p w14:paraId="4A955281" w14:textId="32149AD5" w:rsidR="00275CC3" w:rsidRPr="00714D40" w:rsidRDefault="001F687C" w:rsidP="00754895">
            <w:pPr>
              <w:pStyle w:val="TrangBa"/>
              <w:tabs>
                <w:tab w:val="left" w:pos="1134"/>
                <w:tab w:val="left" w:pos="1701"/>
              </w:tabs>
              <w:spacing w:line="360" w:lineRule="auto"/>
              <w:ind w:left="1418"/>
              <w:jc w:val="left"/>
              <w:rPr>
                <w:rFonts w:cs="Times New Roman"/>
                <w:color w:val="FF0000"/>
              </w:rPr>
            </w:pPr>
            <w:r>
              <w:rPr>
                <w:rFonts w:cs="Times New Roman"/>
                <w:color w:val="FF0000"/>
              </w:rPr>
              <w:t>Phương Văn Sơn</w:t>
            </w:r>
          </w:p>
          <w:p w14:paraId="40882E85" w14:textId="4E93D5D5" w:rsidR="000F0A9A" w:rsidRDefault="001F687C" w:rsidP="00754895">
            <w:pPr>
              <w:pStyle w:val="TrangBa"/>
              <w:tabs>
                <w:tab w:val="left" w:pos="1134"/>
                <w:tab w:val="left" w:pos="1701"/>
              </w:tabs>
              <w:spacing w:line="360" w:lineRule="auto"/>
              <w:ind w:left="1418"/>
              <w:jc w:val="left"/>
              <w:rPr>
                <w:rFonts w:cs="Times New Roman"/>
                <w:color w:val="FF0000"/>
              </w:rPr>
            </w:pPr>
            <w:r>
              <w:rPr>
                <w:rFonts w:cs="Times New Roman"/>
                <w:color w:val="FF0000"/>
              </w:rPr>
              <w:t>Trịnh Đức Trường</w:t>
            </w:r>
          </w:p>
          <w:p w14:paraId="187F3AE7" w14:textId="061A525B" w:rsidR="001F687C" w:rsidRPr="00714D40" w:rsidRDefault="001F687C" w:rsidP="00754895">
            <w:pPr>
              <w:pStyle w:val="TrangBa"/>
              <w:tabs>
                <w:tab w:val="left" w:pos="1134"/>
                <w:tab w:val="left" w:pos="1701"/>
              </w:tabs>
              <w:spacing w:line="360" w:lineRule="auto"/>
              <w:ind w:left="1418"/>
              <w:jc w:val="left"/>
              <w:rPr>
                <w:rFonts w:cs="Times New Roman"/>
                <w:color w:val="FF0000"/>
              </w:rPr>
            </w:pPr>
            <w:r>
              <w:rPr>
                <w:rFonts w:cs="Times New Roman"/>
                <w:color w:val="FF0000"/>
              </w:rPr>
              <w:t>Vũ Hồng Phúc</w:t>
            </w:r>
          </w:p>
          <w:p w14:paraId="2665E5C0" w14:textId="3DF54AA2" w:rsidR="000F0A9A" w:rsidRPr="008E74F6" w:rsidRDefault="008E3FB9" w:rsidP="00754895">
            <w:pPr>
              <w:pStyle w:val="TrangBa"/>
              <w:tabs>
                <w:tab w:val="left" w:pos="1134"/>
                <w:tab w:val="left" w:pos="1701"/>
              </w:tabs>
              <w:spacing w:line="360" w:lineRule="auto"/>
              <w:jc w:val="left"/>
              <w:rPr>
                <w:rFonts w:cs="Times New Roman"/>
              </w:rPr>
            </w:pPr>
            <w:r w:rsidRPr="008E74F6">
              <w:rPr>
                <w:rFonts w:cs="Times New Roman"/>
              </w:rPr>
              <w:tab/>
              <w:t xml:space="preserve">    </w:t>
            </w:r>
            <w:r w:rsidR="000F0A9A" w:rsidRPr="008E74F6">
              <w:rPr>
                <w:rFonts w:cs="Times New Roman"/>
              </w:rPr>
              <w:t>Lớ</w:t>
            </w:r>
            <w:r w:rsidR="00275CC3" w:rsidRPr="008E74F6">
              <w:rPr>
                <w:rFonts w:cs="Times New Roman"/>
              </w:rPr>
              <w:t xml:space="preserve">p: </w:t>
            </w:r>
            <w:r w:rsidR="001F687C">
              <w:rPr>
                <w:rFonts w:cs="Times New Roman"/>
              </w:rPr>
              <w:t>AT160245</w:t>
            </w:r>
          </w:p>
          <w:p w14:paraId="0D0B940D" w14:textId="77777777" w:rsidR="000F0A9A" w:rsidRPr="008E74F6" w:rsidRDefault="000F0A9A" w:rsidP="00754895">
            <w:pPr>
              <w:pStyle w:val="TrangBa"/>
              <w:tabs>
                <w:tab w:val="left" w:pos="1134"/>
                <w:tab w:val="left" w:pos="1701"/>
              </w:tabs>
              <w:spacing w:line="360" w:lineRule="auto"/>
              <w:jc w:val="left"/>
              <w:rPr>
                <w:rFonts w:cs="Times New Roman"/>
              </w:rPr>
            </w:pPr>
          </w:p>
          <w:p w14:paraId="291E98F4" w14:textId="77777777" w:rsidR="000F0A9A" w:rsidRPr="008E74F6" w:rsidRDefault="000F0A9A" w:rsidP="00754895">
            <w:pPr>
              <w:pStyle w:val="TrangBa"/>
              <w:tabs>
                <w:tab w:val="left" w:pos="1134"/>
                <w:tab w:val="left" w:pos="1701"/>
              </w:tabs>
              <w:spacing w:line="360" w:lineRule="auto"/>
              <w:jc w:val="left"/>
              <w:rPr>
                <w:rFonts w:cs="Times New Roman"/>
              </w:rPr>
            </w:pPr>
            <w:r w:rsidRPr="008E74F6">
              <w:rPr>
                <w:rFonts w:cs="Times New Roman"/>
              </w:rPr>
              <w:tab/>
              <w:t>Người hướng dẫn:</w:t>
            </w:r>
          </w:p>
          <w:p w14:paraId="6B25BEAF" w14:textId="77777777" w:rsidR="00275CC3" w:rsidRPr="008E74F6" w:rsidRDefault="008E3FB9" w:rsidP="00754895">
            <w:pPr>
              <w:spacing w:line="360" w:lineRule="auto"/>
              <w:rPr>
                <w:rFonts w:cs="Times New Roman"/>
                <w:b/>
              </w:rPr>
            </w:pPr>
            <w:r w:rsidRPr="008E74F6">
              <w:rPr>
                <w:rFonts w:cs="Times New Roman"/>
                <w:b/>
              </w:rPr>
              <w:tab/>
              <w:t xml:space="preserve">   </w:t>
            </w:r>
            <w:r w:rsidR="004C5FBF">
              <w:rPr>
                <w:rFonts w:cs="Times New Roman"/>
                <w:b/>
              </w:rPr>
              <w:t>TS.</w:t>
            </w:r>
            <w:r w:rsidR="00275CC3" w:rsidRPr="008E74F6">
              <w:rPr>
                <w:rFonts w:cs="Times New Roman"/>
                <w:b/>
              </w:rPr>
              <w:t xml:space="preserve"> Nguyễn Đào Trường</w:t>
            </w:r>
          </w:p>
          <w:p w14:paraId="45FB0818" w14:textId="27E48D82" w:rsidR="008E74F6" w:rsidRPr="008E74F6" w:rsidRDefault="000F0A9A" w:rsidP="00754895">
            <w:pPr>
              <w:pStyle w:val="TrangBa"/>
              <w:tabs>
                <w:tab w:val="left" w:pos="1134"/>
                <w:tab w:val="left" w:pos="1701"/>
              </w:tabs>
              <w:spacing w:line="360" w:lineRule="auto"/>
              <w:jc w:val="left"/>
              <w:rPr>
                <w:rFonts w:cs="Times New Roman"/>
              </w:rPr>
            </w:pPr>
            <w:r w:rsidRPr="008E74F6">
              <w:rPr>
                <w:rFonts w:cs="Times New Roman"/>
              </w:rPr>
              <w:tab/>
            </w:r>
            <w:r w:rsidRPr="008E74F6">
              <w:rPr>
                <w:rFonts w:cs="Times New Roman"/>
              </w:rPr>
              <w:tab/>
              <w:t xml:space="preserve">Khoa </w:t>
            </w:r>
            <w:r w:rsidR="00EF311A" w:rsidRPr="008E74F6">
              <w:rPr>
                <w:rFonts w:cs="Times New Roman"/>
              </w:rPr>
              <w:t>Công nghệ</w:t>
            </w:r>
            <w:r w:rsidRPr="008E74F6">
              <w:rPr>
                <w:rFonts w:cs="Times New Roman"/>
              </w:rPr>
              <w:t xml:space="preserve"> thông tin – Học viện Kỹ thuật mật mã</w:t>
            </w:r>
          </w:p>
          <w:p w14:paraId="44A812A0" w14:textId="77777777" w:rsidR="000F0A9A" w:rsidRPr="008E74F6" w:rsidRDefault="008E74F6" w:rsidP="00754895">
            <w:pPr>
              <w:pStyle w:val="TrangBa"/>
              <w:tabs>
                <w:tab w:val="left" w:pos="1134"/>
                <w:tab w:val="left" w:pos="1701"/>
              </w:tabs>
              <w:spacing w:before="400" w:line="360" w:lineRule="auto"/>
              <w:rPr>
                <w:rFonts w:cs="Times New Roman"/>
              </w:rPr>
            </w:pPr>
            <w:r w:rsidRPr="008E74F6">
              <w:rPr>
                <w:rFonts w:cs="Times New Roman"/>
              </w:rPr>
              <w:t>Hà Nội, 20</w:t>
            </w:r>
            <w:r w:rsidR="004C5FBF">
              <w:rPr>
                <w:rFonts w:cs="Times New Roman"/>
              </w:rPr>
              <w:t>2</w:t>
            </w:r>
            <w:r w:rsidR="00714D40">
              <w:rPr>
                <w:rFonts w:cs="Times New Roman"/>
              </w:rPr>
              <w:t>1</w:t>
            </w:r>
          </w:p>
        </w:tc>
      </w:tr>
    </w:tbl>
    <w:p w14:paraId="53128261" w14:textId="128E8FED" w:rsidR="00882161" w:rsidRPr="00754895" w:rsidRDefault="00882161" w:rsidP="00754895">
      <w:pPr>
        <w:spacing w:before="240" w:line="240" w:lineRule="auto"/>
        <w:ind w:firstLine="0"/>
        <w:jc w:val="center"/>
        <w:rPr>
          <w:b/>
        </w:rPr>
      </w:pPr>
      <w:r w:rsidRPr="00453B20">
        <w:br w:type="page"/>
      </w:r>
      <w:r w:rsidRPr="00882161">
        <w:rPr>
          <w:b/>
        </w:rPr>
        <w:lastRenderedPageBreak/>
        <w:t>NHẬN XÉT VÀ CHO ĐIỂM CỦA GIÁO VIÊN</w:t>
      </w:r>
    </w:p>
    <w:p w14:paraId="62486C05" w14:textId="77777777" w:rsidR="00882161" w:rsidRDefault="00882161"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4101652C" w14:textId="77777777" w:rsidR="00882161" w:rsidRDefault="00882161"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4B99056E"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1299C43A"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4DDBEF00"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3461D779"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3CF2D8B6"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0FB78278"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1FC39945"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0562CB0E"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34CE0A41"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62EBF3C5"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6D98A12B"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2946DB82"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5997CC1D"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110FFD37"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6B699379"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3FE9F23F"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1F72F646"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08CE6F91"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61CDCEAD" w14:textId="77777777" w:rsidR="00966DDD" w:rsidRDefault="00966DDD" w:rsidP="00754895">
      <w:pPr>
        <w:tabs>
          <w:tab w:val="right" w:leader="dot" w:pos="9354"/>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6BB9E253" w14:textId="77777777" w:rsidR="00966DDD" w:rsidRDefault="00966DDD" w:rsidP="00754895">
      <w:pPr>
        <w:tabs>
          <w:tab w:val="right" w:leader="dot" w:pos="8787"/>
        </w:tabs>
        <w:spacing w:before="120" w:line="360" w:lineRule="auto"/>
        <w:ind w:firstLine="0"/>
        <w:jc w:val="left"/>
        <w:rPr>
          <w:rFonts w:eastAsia="Times New Roman" w:cs="Angsana New"/>
          <w:bCs/>
          <w:caps/>
          <w:szCs w:val="35"/>
          <w:lang w:eastAsia="x-none"/>
        </w:rPr>
      </w:pPr>
      <w:r>
        <w:rPr>
          <w:rFonts w:eastAsia="Times New Roman" w:cs="Angsana New"/>
          <w:bCs/>
          <w:caps/>
          <w:szCs w:val="35"/>
          <w:lang w:eastAsia="x-none"/>
        </w:rPr>
        <w:tab/>
      </w:r>
    </w:p>
    <w:p w14:paraId="3E89E9B9" w14:textId="28D86959" w:rsidR="00D604C7" w:rsidRDefault="00D604C7" w:rsidP="000E180A">
      <w:pPr>
        <w:pStyle w:val="Heading1"/>
        <w:numPr>
          <w:ilvl w:val="0"/>
          <w:numId w:val="0"/>
        </w:numPr>
      </w:pPr>
      <w:r>
        <w:lastRenderedPageBreak/>
        <w:t>mục lục</w:t>
      </w:r>
    </w:p>
    <w:p w14:paraId="114E3BC6" w14:textId="0157D680" w:rsidR="00754895" w:rsidRDefault="00754895" w:rsidP="00754895">
      <w:pPr>
        <w:rPr>
          <w:lang w:eastAsia="x-none"/>
        </w:rPr>
      </w:pPr>
    </w:p>
    <w:p w14:paraId="21CCAF7D" w14:textId="77777777" w:rsidR="00754895" w:rsidRPr="00754895" w:rsidRDefault="00754895" w:rsidP="00754895">
      <w:pPr>
        <w:rPr>
          <w:lang w:eastAsia="x-none"/>
        </w:rPr>
      </w:pPr>
    </w:p>
    <w:p w14:paraId="17C3DE6A" w14:textId="77777777" w:rsidR="00A70107" w:rsidRDefault="00A70107" w:rsidP="00754895">
      <w:pPr>
        <w:pStyle w:val="TOC1"/>
        <w:spacing w:line="360" w:lineRule="auto"/>
        <w:ind w:right="-2"/>
        <w:rPr>
          <w:rFonts w:asciiTheme="minorHAnsi" w:eastAsiaTheme="minorEastAsia" w:hAnsiTheme="minorHAnsi" w:cstheme="minorBidi"/>
          <w:b w:val="0"/>
          <w:noProof/>
          <w:sz w:val="22"/>
          <w:szCs w:val="22"/>
          <w:lang w:val="en-GB" w:eastAsia="en-GB" w:bidi="ar-SA"/>
        </w:rPr>
      </w:pPr>
      <w:r>
        <w:rPr>
          <w:b w:val="0"/>
          <w:lang w:eastAsia="x-none"/>
        </w:rPr>
        <w:fldChar w:fldCharType="begin"/>
      </w:r>
      <w:r>
        <w:rPr>
          <w:b w:val="0"/>
          <w:lang w:eastAsia="x-none"/>
        </w:rPr>
        <w:instrText xml:space="preserve"> TOC \h \z \t "MUC CHUONG,1,MUC LON 1.1,2,MUC NHO 1.1.1,3" </w:instrText>
      </w:r>
      <w:r>
        <w:rPr>
          <w:b w:val="0"/>
          <w:lang w:eastAsia="x-none"/>
        </w:rPr>
        <w:fldChar w:fldCharType="separate"/>
      </w:r>
      <w:hyperlink w:anchor="_Toc78549787" w:history="1">
        <w:r w:rsidRPr="002369D1">
          <w:rPr>
            <w:rStyle w:val="Hyperlink"/>
            <w:noProof/>
          </w:rPr>
          <w:t>LỜI NÓI ĐẦU</w:t>
        </w:r>
        <w:r>
          <w:rPr>
            <w:noProof/>
            <w:webHidden/>
          </w:rPr>
          <w:tab/>
        </w:r>
        <w:r w:rsidR="008A1EFA">
          <w:rPr>
            <w:noProof/>
            <w:webHidden/>
          </w:rPr>
          <w:t>1</w:t>
        </w:r>
      </w:hyperlink>
    </w:p>
    <w:p w14:paraId="13EFE4F7" w14:textId="0A2E882B" w:rsidR="00A70107" w:rsidRDefault="00793ED9" w:rsidP="00754895">
      <w:pPr>
        <w:pStyle w:val="TOC1"/>
        <w:spacing w:line="360" w:lineRule="auto"/>
        <w:ind w:right="-2"/>
        <w:rPr>
          <w:rFonts w:asciiTheme="minorHAnsi" w:eastAsiaTheme="minorEastAsia" w:hAnsiTheme="minorHAnsi" w:cstheme="minorBidi"/>
          <w:b w:val="0"/>
          <w:noProof/>
          <w:sz w:val="22"/>
          <w:szCs w:val="22"/>
          <w:lang w:val="en-GB" w:eastAsia="en-GB" w:bidi="ar-SA"/>
        </w:rPr>
      </w:pPr>
      <w:hyperlink w:anchor="_Toc78549788" w:history="1">
        <w:r w:rsidR="00A70107" w:rsidRPr="002369D1">
          <w:rPr>
            <w:rStyle w:val="Hyperlink"/>
            <w:noProof/>
          </w:rPr>
          <w:t xml:space="preserve">Chương 1 </w:t>
        </w:r>
        <w:r w:rsidR="00DB046B">
          <w:rPr>
            <w:rStyle w:val="Hyperlink"/>
            <w:noProof/>
          </w:rPr>
          <w:t>TỔNG QUAN</w:t>
        </w:r>
        <w:r w:rsidR="00A70107">
          <w:rPr>
            <w:noProof/>
            <w:webHidden/>
          </w:rPr>
          <w:tab/>
        </w:r>
        <w:r w:rsidR="00A70107">
          <w:rPr>
            <w:noProof/>
            <w:webHidden/>
          </w:rPr>
          <w:fldChar w:fldCharType="begin"/>
        </w:r>
        <w:r w:rsidR="00A70107">
          <w:rPr>
            <w:noProof/>
            <w:webHidden/>
          </w:rPr>
          <w:instrText xml:space="preserve"> PAGEREF _Toc78549788 \h </w:instrText>
        </w:r>
        <w:r w:rsidR="00A70107">
          <w:rPr>
            <w:noProof/>
            <w:webHidden/>
          </w:rPr>
        </w:r>
        <w:r w:rsidR="00A70107">
          <w:rPr>
            <w:noProof/>
            <w:webHidden/>
          </w:rPr>
          <w:fldChar w:fldCharType="separate"/>
        </w:r>
        <w:r w:rsidR="008A1EFA">
          <w:rPr>
            <w:noProof/>
            <w:webHidden/>
          </w:rPr>
          <w:t>1</w:t>
        </w:r>
        <w:r w:rsidR="00A70107">
          <w:rPr>
            <w:noProof/>
            <w:webHidden/>
          </w:rPr>
          <w:fldChar w:fldCharType="end"/>
        </w:r>
      </w:hyperlink>
    </w:p>
    <w:p w14:paraId="13ADB68E" w14:textId="6B87D977" w:rsidR="00A70107" w:rsidRDefault="00793ED9" w:rsidP="00754895">
      <w:pPr>
        <w:pStyle w:val="TOC2"/>
        <w:tabs>
          <w:tab w:val="right" w:leader="dot" w:pos="8777"/>
        </w:tabs>
        <w:spacing w:line="360" w:lineRule="auto"/>
        <w:ind w:right="-2"/>
        <w:rPr>
          <w:rFonts w:asciiTheme="minorHAnsi" w:eastAsiaTheme="minorEastAsia" w:hAnsiTheme="minorHAnsi" w:cstheme="minorBidi"/>
          <w:noProof/>
          <w:sz w:val="22"/>
          <w:szCs w:val="22"/>
          <w:lang w:val="en-GB" w:eastAsia="en-GB" w:bidi="ar-SA"/>
        </w:rPr>
      </w:pPr>
      <w:hyperlink w:anchor="_Toc78549789" w:history="1">
        <w:r w:rsidR="00A70107" w:rsidRPr="002369D1">
          <w:rPr>
            <w:rStyle w:val="Hyperlink"/>
            <w:noProof/>
          </w:rPr>
          <w:t>1.1</w:t>
        </w:r>
        <w:r w:rsidR="00DB046B">
          <w:rPr>
            <w:rStyle w:val="Hyperlink"/>
            <w:noProof/>
          </w:rPr>
          <w:t xml:space="preserve"> Đặt lịch CPU là gì?</w:t>
        </w:r>
        <w:r w:rsidR="00A70107" w:rsidRPr="002369D1">
          <w:rPr>
            <w:rStyle w:val="Hyperlink"/>
            <w:noProof/>
          </w:rPr>
          <w:t>.</w:t>
        </w:r>
        <w:r w:rsidR="00A70107">
          <w:rPr>
            <w:noProof/>
            <w:webHidden/>
          </w:rPr>
          <w:tab/>
        </w:r>
        <w:r w:rsidR="00A70107">
          <w:rPr>
            <w:noProof/>
            <w:webHidden/>
          </w:rPr>
          <w:fldChar w:fldCharType="begin"/>
        </w:r>
        <w:r w:rsidR="00A70107">
          <w:rPr>
            <w:noProof/>
            <w:webHidden/>
          </w:rPr>
          <w:instrText xml:space="preserve"> PAGEREF _Toc78549789 \h </w:instrText>
        </w:r>
        <w:r w:rsidR="00A70107">
          <w:rPr>
            <w:noProof/>
            <w:webHidden/>
          </w:rPr>
        </w:r>
        <w:r w:rsidR="00A70107">
          <w:rPr>
            <w:noProof/>
            <w:webHidden/>
          </w:rPr>
          <w:fldChar w:fldCharType="separate"/>
        </w:r>
        <w:r w:rsidR="008A1EFA">
          <w:rPr>
            <w:noProof/>
            <w:webHidden/>
          </w:rPr>
          <w:t>1</w:t>
        </w:r>
        <w:r w:rsidR="00A70107">
          <w:rPr>
            <w:noProof/>
            <w:webHidden/>
          </w:rPr>
          <w:fldChar w:fldCharType="end"/>
        </w:r>
      </w:hyperlink>
    </w:p>
    <w:p w14:paraId="280D1F77" w14:textId="77777777" w:rsidR="00A70107" w:rsidRDefault="00793ED9" w:rsidP="00754895">
      <w:pPr>
        <w:pStyle w:val="TOC3"/>
        <w:spacing w:line="360" w:lineRule="auto"/>
        <w:ind w:right="-2"/>
        <w:rPr>
          <w:rFonts w:asciiTheme="minorHAnsi" w:eastAsiaTheme="minorEastAsia" w:hAnsiTheme="minorHAnsi" w:cstheme="minorBidi"/>
          <w:i w:val="0"/>
          <w:noProof/>
          <w:sz w:val="22"/>
          <w:szCs w:val="22"/>
          <w:lang w:val="en-GB" w:eastAsia="en-GB" w:bidi="ar-SA"/>
        </w:rPr>
      </w:pPr>
      <w:hyperlink w:anchor="_Toc78549790" w:history="1">
        <w:r w:rsidR="00A70107" w:rsidRPr="002369D1">
          <w:rPr>
            <w:rStyle w:val="Hyperlink"/>
            <w:noProof/>
          </w:rPr>
          <w:t>1.1.1 Nội dung nhỏ thứ nhất của 1.1</w:t>
        </w:r>
        <w:r w:rsidR="00A70107">
          <w:rPr>
            <w:noProof/>
            <w:webHidden/>
          </w:rPr>
          <w:tab/>
        </w:r>
        <w:r w:rsidR="00A70107">
          <w:rPr>
            <w:noProof/>
            <w:webHidden/>
          </w:rPr>
          <w:fldChar w:fldCharType="begin"/>
        </w:r>
        <w:r w:rsidR="00A70107">
          <w:rPr>
            <w:noProof/>
            <w:webHidden/>
          </w:rPr>
          <w:instrText xml:space="preserve"> PAGEREF _Toc78549790 \h </w:instrText>
        </w:r>
        <w:r w:rsidR="00A70107">
          <w:rPr>
            <w:noProof/>
            <w:webHidden/>
          </w:rPr>
        </w:r>
        <w:r w:rsidR="00A70107">
          <w:rPr>
            <w:noProof/>
            <w:webHidden/>
          </w:rPr>
          <w:fldChar w:fldCharType="separate"/>
        </w:r>
        <w:r w:rsidR="008A1EFA">
          <w:rPr>
            <w:noProof/>
            <w:webHidden/>
          </w:rPr>
          <w:t>1</w:t>
        </w:r>
        <w:r w:rsidR="00A70107">
          <w:rPr>
            <w:noProof/>
            <w:webHidden/>
          </w:rPr>
          <w:fldChar w:fldCharType="end"/>
        </w:r>
      </w:hyperlink>
    </w:p>
    <w:p w14:paraId="4EB2BFE7" w14:textId="77777777" w:rsidR="00A70107" w:rsidRDefault="00793ED9" w:rsidP="00754895">
      <w:pPr>
        <w:pStyle w:val="TOC3"/>
        <w:spacing w:line="360" w:lineRule="auto"/>
        <w:ind w:right="-2"/>
        <w:rPr>
          <w:rFonts w:asciiTheme="minorHAnsi" w:eastAsiaTheme="minorEastAsia" w:hAnsiTheme="minorHAnsi" w:cstheme="minorBidi"/>
          <w:i w:val="0"/>
          <w:noProof/>
          <w:sz w:val="22"/>
          <w:szCs w:val="22"/>
          <w:lang w:val="en-GB" w:eastAsia="en-GB" w:bidi="ar-SA"/>
        </w:rPr>
      </w:pPr>
      <w:hyperlink w:anchor="_Toc78549791" w:history="1">
        <w:r w:rsidR="00A70107" w:rsidRPr="002369D1">
          <w:rPr>
            <w:rStyle w:val="Hyperlink"/>
            <w:noProof/>
          </w:rPr>
          <w:t>1.1.2 Nội dung nhỏ thứ hai của 1.1</w:t>
        </w:r>
        <w:r w:rsidR="00A70107">
          <w:rPr>
            <w:noProof/>
            <w:webHidden/>
          </w:rPr>
          <w:tab/>
        </w:r>
        <w:r w:rsidR="00A70107">
          <w:rPr>
            <w:noProof/>
            <w:webHidden/>
          </w:rPr>
          <w:fldChar w:fldCharType="begin"/>
        </w:r>
        <w:r w:rsidR="00A70107">
          <w:rPr>
            <w:noProof/>
            <w:webHidden/>
          </w:rPr>
          <w:instrText xml:space="preserve"> PAGEREF _Toc78549791 \h </w:instrText>
        </w:r>
        <w:r w:rsidR="00A70107">
          <w:rPr>
            <w:noProof/>
            <w:webHidden/>
          </w:rPr>
        </w:r>
        <w:r w:rsidR="00A70107">
          <w:rPr>
            <w:noProof/>
            <w:webHidden/>
          </w:rPr>
          <w:fldChar w:fldCharType="separate"/>
        </w:r>
        <w:r w:rsidR="008A1EFA">
          <w:rPr>
            <w:noProof/>
            <w:webHidden/>
          </w:rPr>
          <w:t>1</w:t>
        </w:r>
        <w:r w:rsidR="00A70107">
          <w:rPr>
            <w:noProof/>
            <w:webHidden/>
          </w:rPr>
          <w:fldChar w:fldCharType="end"/>
        </w:r>
      </w:hyperlink>
    </w:p>
    <w:p w14:paraId="0F2979B8" w14:textId="1BE8F6B7" w:rsidR="00A70107" w:rsidRDefault="00793ED9" w:rsidP="00754895">
      <w:pPr>
        <w:pStyle w:val="TOC2"/>
        <w:tabs>
          <w:tab w:val="right" w:leader="dot" w:pos="8777"/>
        </w:tabs>
        <w:spacing w:line="360" w:lineRule="auto"/>
        <w:ind w:right="-2"/>
        <w:rPr>
          <w:rFonts w:asciiTheme="minorHAnsi" w:eastAsiaTheme="minorEastAsia" w:hAnsiTheme="minorHAnsi" w:cstheme="minorBidi"/>
          <w:noProof/>
          <w:sz w:val="22"/>
          <w:szCs w:val="22"/>
          <w:lang w:val="en-GB" w:eastAsia="en-GB" w:bidi="ar-SA"/>
        </w:rPr>
      </w:pPr>
      <w:hyperlink w:anchor="_Toc78549792" w:history="1">
        <w:r w:rsidR="00A70107" w:rsidRPr="002369D1">
          <w:rPr>
            <w:rStyle w:val="Hyperlink"/>
            <w:noProof/>
          </w:rPr>
          <w:t xml:space="preserve">1.2 </w:t>
        </w:r>
        <w:r w:rsidR="00DB046B">
          <w:rPr>
            <w:rStyle w:val="Hyperlink"/>
            <w:noProof/>
          </w:rPr>
          <w:t>Các loại thuật toán đặt lịch</w:t>
        </w:r>
        <w:r w:rsidR="00A70107" w:rsidRPr="002369D1">
          <w:rPr>
            <w:rStyle w:val="Hyperlink"/>
            <w:noProof/>
          </w:rPr>
          <w:t>.</w:t>
        </w:r>
        <w:r w:rsidR="00A70107">
          <w:rPr>
            <w:noProof/>
            <w:webHidden/>
          </w:rPr>
          <w:tab/>
        </w:r>
        <w:r w:rsidR="00A70107">
          <w:rPr>
            <w:noProof/>
            <w:webHidden/>
          </w:rPr>
          <w:fldChar w:fldCharType="begin"/>
        </w:r>
        <w:r w:rsidR="00A70107">
          <w:rPr>
            <w:noProof/>
            <w:webHidden/>
          </w:rPr>
          <w:instrText xml:space="preserve"> PAGEREF _Toc78549792 \h </w:instrText>
        </w:r>
        <w:r w:rsidR="00A70107">
          <w:rPr>
            <w:noProof/>
            <w:webHidden/>
          </w:rPr>
        </w:r>
        <w:r w:rsidR="00A70107">
          <w:rPr>
            <w:noProof/>
            <w:webHidden/>
          </w:rPr>
          <w:fldChar w:fldCharType="separate"/>
        </w:r>
        <w:r w:rsidR="008A1EFA">
          <w:rPr>
            <w:noProof/>
            <w:webHidden/>
          </w:rPr>
          <w:t>1</w:t>
        </w:r>
        <w:r w:rsidR="00A70107">
          <w:rPr>
            <w:noProof/>
            <w:webHidden/>
          </w:rPr>
          <w:fldChar w:fldCharType="end"/>
        </w:r>
      </w:hyperlink>
    </w:p>
    <w:p w14:paraId="1B334051" w14:textId="77777777" w:rsidR="00A70107" w:rsidRDefault="00793ED9" w:rsidP="00754895">
      <w:pPr>
        <w:pStyle w:val="TOC3"/>
        <w:spacing w:line="360" w:lineRule="auto"/>
        <w:ind w:right="-2"/>
        <w:rPr>
          <w:rFonts w:asciiTheme="minorHAnsi" w:eastAsiaTheme="minorEastAsia" w:hAnsiTheme="minorHAnsi" w:cstheme="minorBidi"/>
          <w:i w:val="0"/>
          <w:noProof/>
          <w:sz w:val="22"/>
          <w:szCs w:val="22"/>
          <w:lang w:val="en-GB" w:eastAsia="en-GB" w:bidi="ar-SA"/>
        </w:rPr>
      </w:pPr>
      <w:hyperlink w:anchor="_Toc78549793" w:history="1">
        <w:r w:rsidR="00A70107" w:rsidRPr="002369D1">
          <w:rPr>
            <w:rStyle w:val="Hyperlink"/>
            <w:noProof/>
          </w:rPr>
          <w:t>1.2.1 Nội dung nhỏ thứ nhất của 1.2</w:t>
        </w:r>
        <w:r w:rsidR="00A70107">
          <w:rPr>
            <w:noProof/>
            <w:webHidden/>
          </w:rPr>
          <w:tab/>
        </w:r>
        <w:r w:rsidR="00A70107">
          <w:rPr>
            <w:noProof/>
            <w:webHidden/>
          </w:rPr>
          <w:fldChar w:fldCharType="begin"/>
        </w:r>
        <w:r w:rsidR="00A70107">
          <w:rPr>
            <w:noProof/>
            <w:webHidden/>
          </w:rPr>
          <w:instrText xml:space="preserve"> PAGEREF _Toc78549793 \h </w:instrText>
        </w:r>
        <w:r w:rsidR="00A70107">
          <w:rPr>
            <w:noProof/>
            <w:webHidden/>
          </w:rPr>
        </w:r>
        <w:r w:rsidR="00A70107">
          <w:rPr>
            <w:noProof/>
            <w:webHidden/>
          </w:rPr>
          <w:fldChar w:fldCharType="separate"/>
        </w:r>
        <w:r w:rsidR="008A1EFA">
          <w:rPr>
            <w:noProof/>
            <w:webHidden/>
          </w:rPr>
          <w:t>1</w:t>
        </w:r>
        <w:r w:rsidR="00A70107">
          <w:rPr>
            <w:noProof/>
            <w:webHidden/>
          </w:rPr>
          <w:fldChar w:fldCharType="end"/>
        </w:r>
      </w:hyperlink>
    </w:p>
    <w:p w14:paraId="3C680298" w14:textId="77777777" w:rsidR="00A70107" w:rsidRDefault="00793ED9" w:rsidP="00754895">
      <w:pPr>
        <w:pStyle w:val="TOC3"/>
        <w:spacing w:line="360" w:lineRule="auto"/>
        <w:ind w:right="-2"/>
        <w:rPr>
          <w:rFonts w:asciiTheme="minorHAnsi" w:eastAsiaTheme="minorEastAsia" w:hAnsiTheme="minorHAnsi" w:cstheme="minorBidi"/>
          <w:i w:val="0"/>
          <w:noProof/>
          <w:sz w:val="22"/>
          <w:szCs w:val="22"/>
          <w:lang w:val="en-GB" w:eastAsia="en-GB" w:bidi="ar-SA"/>
        </w:rPr>
      </w:pPr>
      <w:hyperlink w:anchor="_Toc78549794" w:history="1">
        <w:r w:rsidR="00A70107" w:rsidRPr="002369D1">
          <w:rPr>
            <w:rStyle w:val="Hyperlink"/>
            <w:noProof/>
          </w:rPr>
          <w:t>1.2.2 Nội dung nhỏ thứ  hai của 1.2</w:t>
        </w:r>
        <w:r w:rsidR="00A70107">
          <w:rPr>
            <w:noProof/>
            <w:webHidden/>
          </w:rPr>
          <w:tab/>
        </w:r>
        <w:r w:rsidR="00A70107">
          <w:rPr>
            <w:noProof/>
            <w:webHidden/>
          </w:rPr>
          <w:fldChar w:fldCharType="begin"/>
        </w:r>
        <w:r w:rsidR="00A70107">
          <w:rPr>
            <w:noProof/>
            <w:webHidden/>
          </w:rPr>
          <w:instrText xml:space="preserve"> PAGEREF _Toc78549794 \h </w:instrText>
        </w:r>
        <w:r w:rsidR="00A70107">
          <w:rPr>
            <w:noProof/>
            <w:webHidden/>
          </w:rPr>
        </w:r>
        <w:r w:rsidR="00A70107">
          <w:rPr>
            <w:noProof/>
            <w:webHidden/>
          </w:rPr>
          <w:fldChar w:fldCharType="separate"/>
        </w:r>
        <w:r w:rsidR="008A1EFA">
          <w:rPr>
            <w:noProof/>
            <w:webHidden/>
          </w:rPr>
          <w:t>1</w:t>
        </w:r>
        <w:r w:rsidR="00A70107">
          <w:rPr>
            <w:noProof/>
            <w:webHidden/>
          </w:rPr>
          <w:fldChar w:fldCharType="end"/>
        </w:r>
      </w:hyperlink>
    </w:p>
    <w:p w14:paraId="1F5D0585" w14:textId="1E471AB6" w:rsidR="00A70107" w:rsidRDefault="00793ED9" w:rsidP="00754895">
      <w:pPr>
        <w:pStyle w:val="TOC1"/>
        <w:spacing w:line="360" w:lineRule="auto"/>
        <w:ind w:right="-2"/>
        <w:rPr>
          <w:rFonts w:asciiTheme="minorHAnsi" w:eastAsiaTheme="minorEastAsia" w:hAnsiTheme="minorHAnsi" w:cstheme="minorBidi"/>
          <w:b w:val="0"/>
          <w:noProof/>
          <w:sz w:val="22"/>
          <w:szCs w:val="22"/>
          <w:lang w:val="en-GB" w:eastAsia="en-GB" w:bidi="ar-SA"/>
        </w:rPr>
      </w:pPr>
      <w:hyperlink w:anchor="_Toc78549796" w:history="1">
        <w:r w:rsidR="00A70107" w:rsidRPr="00754895">
          <w:rPr>
            <w:rStyle w:val="Hyperlink"/>
            <w:noProof/>
          </w:rPr>
          <w:t xml:space="preserve">Chương 2 </w:t>
        </w:r>
        <w:r w:rsidR="00754895" w:rsidRPr="00754895">
          <w:rPr>
            <w:rStyle w:val="Hyperlink"/>
            <w:noProof/>
          </w:rPr>
          <w:t>THUẬT TOÁN LẬP LỊCH CHO CPU KHÔNG ƯU TIÊN</w:t>
        </w:r>
        <w:r w:rsidR="00754895">
          <w:rPr>
            <w:rStyle w:val="Hyperlink"/>
            <w:noProof/>
          </w:rPr>
          <w:t xml:space="preserve"> ROUND ROBIN</w:t>
        </w:r>
        <w:r w:rsidR="00A70107" w:rsidRPr="00754895">
          <w:rPr>
            <w:rStyle w:val="Hyperlink"/>
            <w:noProof/>
            <w:webHidden/>
          </w:rPr>
          <w:tab/>
        </w:r>
        <w:r w:rsidR="00A70107" w:rsidRPr="00754895">
          <w:rPr>
            <w:rStyle w:val="Hyperlink"/>
            <w:noProof/>
            <w:webHidden/>
          </w:rPr>
          <w:fldChar w:fldCharType="begin"/>
        </w:r>
        <w:r w:rsidR="00A70107" w:rsidRPr="00754895">
          <w:rPr>
            <w:rStyle w:val="Hyperlink"/>
            <w:noProof/>
            <w:webHidden/>
          </w:rPr>
          <w:instrText xml:space="preserve"> PAGEREF _Toc78549796 \h </w:instrText>
        </w:r>
        <w:r w:rsidR="00A70107" w:rsidRPr="00754895">
          <w:rPr>
            <w:rStyle w:val="Hyperlink"/>
            <w:noProof/>
            <w:webHidden/>
          </w:rPr>
        </w:r>
        <w:r w:rsidR="00A70107" w:rsidRPr="00754895">
          <w:rPr>
            <w:rStyle w:val="Hyperlink"/>
            <w:noProof/>
            <w:webHidden/>
          </w:rPr>
          <w:fldChar w:fldCharType="separate"/>
        </w:r>
        <w:r w:rsidR="008A1EFA" w:rsidRPr="00754895">
          <w:rPr>
            <w:rStyle w:val="Hyperlink"/>
            <w:noProof/>
            <w:webHidden/>
          </w:rPr>
          <w:t>3</w:t>
        </w:r>
        <w:r w:rsidR="00A70107" w:rsidRPr="00754895">
          <w:rPr>
            <w:rStyle w:val="Hyperlink"/>
            <w:noProof/>
            <w:webHidden/>
          </w:rPr>
          <w:fldChar w:fldCharType="end"/>
        </w:r>
      </w:hyperlink>
    </w:p>
    <w:p w14:paraId="5A1BA2D5" w14:textId="2E0B9CC6" w:rsidR="00A70107" w:rsidRDefault="00793ED9" w:rsidP="00754895">
      <w:pPr>
        <w:pStyle w:val="TOC2"/>
        <w:tabs>
          <w:tab w:val="right" w:leader="dot" w:pos="8777"/>
        </w:tabs>
        <w:spacing w:line="360" w:lineRule="auto"/>
        <w:ind w:right="-2"/>
        <w:rPr>
          <w:rFonts w:asciiTheme="minorHAnsi" w:eastAsiaTheme="minorEastAsia" w:hAnsiTheme="minorHAnsi" w:cstheme="minorBidi"/>
          <w:noProof/>
          <w:sz w:val="22"/>
          <w:szCs w:val="22"/>
          <w:lang w:val="en-GB" w:eastAsia="en-GB" w:bidi="ar-SA"/>
        </w:rPr>
      </w:pPr>
      <w:hyperlink w:anchor="_Toc78549797" w:history="1">
        <w:r w:rsidR="00A70107" w:rsidRPr="002369D1">
          <w:rPr>
            <w:rStyle w:val="Hyperlink"/>
            <w:noProof/>
          </w:rPr>
          <w:t xml:space="preserve">2.1 </w:t>
        </w:r>
        <w:r w:rsidR="00DB046B">
          <w:rPr>
            <w:rStyle w:val="Hyperlink"/>
            <w:noProof/>
          </w:rPr>
          <w:t>Giới thiệu về thuật toán đặt lịch RR</w:t>
        </w:r>
        <w:r w:rsidR="00A70107" w:rsidRPr="002369D1">
          <w:rPr>
            <w:rStyle w:val="Hyperlink"/>
            <w:noProof/>
          </w:rPr>
          <w:t>.</w:t>
        </w:r>
        <w:r w:rsidR="00A70107">
          <w:rPr>
            <w:noProof/>
            <w:webHidden/>
          </w:rPr>
          <w:tab/>
        </w:r>
        <w:r w:rsidR="00A70107">
          <w:rPr>
            <w:noProof/>
            <w:webHidden/>
          </w:rPr>
          <w:fldChar w:fldCharType="begin"/>
        </w:r>
        <w:r w:rsidR="00A70107">
          <w:rPr>
            <w:noProof/>
            <w:webHidden/>
          </w:rPr>
          <w:instrText xml:space="preserve"> PAGEREF _Toc78549797 \h </w:instrText>
        </w:r>
        <w:r w:rsidR="00A70107">
          <w:rPr>
            <w:noProof/>
            <w:webHidden/>
          </w:rPr>
        </w:r>
        <w:r w:rsidR="00A70107">
          <w:rPr>
            <w:noProof/>
            <w:webHidden/>
          </w:rPr>
          <w:fldChar w:fldCharType="separate"/>
        </w:r>
        <w:r w:rsidR="008A1EFA">
          <w:rPr>
            <w:noProof/>
            <w:webHidden/>
          </w:rPr>
          <w:t>3</w:t>
        </w:r>
        <w:r w:rsidR="00A70107">
          <w:rPr>
            <w:noProof/>
            <w:webHidden/>
          </w:rPr>
          <w:fldChar w:fldCharType="end"/>
        </w:r>
      </w:hyperlink>
    </w:p>
    <w:p w14:paraId="1606BEDF" w14:textId="77777777" w:rsidR="00A70107" w:rsidRDefault="00793ED9" w:rsidP="00754895">
      <w:pPr>
        <w:pStyle w:val="TOC3"/>
        <w:spacing w:line="360" w:lineRule="auto"/>
        <w:ind w:right="-2"/>
        <w:rPr>
          <w:rFonts w:asciiTheme="minorHAnsi" w:eastAsiaTheme="minorEastAsia" w:hAnsiTheme="minorHAnsi" w:cstheme="minorBidi"/>
          <w:i w:val="0"/>
          <w:noProof/>
          <w:sz w:val="22"/>
          <w:szCs w:val="22"/>
          <w:lang w:val="en-GB" w:eastAsia="en-GB" w:bidi="ar-SA"/>
        </w:rPr>
      </w:pPr>
      <w:hyperlink w:anchor="_Toc78549798" w:history="1">
        <w:r w:rsidR="00A70107" w:rsidRPr="002369D1">
          <w:rPr>
            <w:rStyle w:val="Hyperlink"/>
            <w:noProof/>
          </w:rPr>
          <w:t>2.1.1 Nội dung nhỏ thứ nhất của 2.1</w:t>
        </w:r>
        <w:r w:rsidR="00A70107">
          <w:rPr>
            <w:noProof/>
            <w:webHidden/>
          </w:rPr>
          <w:tab/>
        </w:r>
        <w:r w:rsidR="00A70107">
          <w:rPr>
            <w:noProof/>
            <w:webHidden/>
          </w:rPr>
          <w:fldChar w:fldCharType="begin"/>
        </w:r>
        <w:r w:rsidR="00A70107">
          <w:rPr>
            <w:noProof/>
            <w:webHidden/>
          </w:rPr>
          <w:instrText xml:space="preserve"> PAGEREF _Toc78549798 \h </w:instrText>
        </w:r>
        <w:r w:rsidR="00A70107">
          <w:rPr>
            <w:noProof/>
            <w:webHidden/>
          </w:rPr>
        </w:r>
        <w:r w:rsidR="00A70107">
          <w:rPr>
            <w:noProof/>
            <w:webHidden/>
          </w:rPr>
          <w:fldChar w:fldCharType="separate"/>
        </w:r>
        <w:r w:rsidR="008A1EFA">
          <w:rPr>
            <w:noProof/>
            <w:webHidden/>
          </w:rPr>
          <w:t>3</w:t>
        </w:r>
        <w:r w:rsidR="00A70107">
          <w:rPr>
            <w:noProof/>
            <w:webHidden/>
          </w:rPr>
          <w:fldChar w:fldCharType="end"/>
        </w:r>
      </w:hyperlink>
    </w:p>
    <w:p w14:paraId="64BF42A5" w14:textId="77777777" w:rsidR="00A70107" w:rsidRDefault="00793ED9" w:rsidP="00754895">
      <w:pPr>
        <w:pStyle w:val="TOC3"/>
        <w:spacing w:line="360" w:lineRule="auto"/>
        <w:ind w:right="-2"/>
        <w:rPr>
          <w:rFonts w:asciiTheme="minorHAnsi" w:eastAsiaTheme="minorEastAsia" w:hAnsiTheme="minorHAnsi" w:cstheme="minorBidi"/>
          <w:i w:val="0"/>
          <w:noProof/>
          <w:sz w:val="22"/>
          <w:szCs w:val="22"/>
          <w:lang w:val="en-GB" w:eastAsia="en-GB" w:bidi="ar-SA"/>
        </w:rPr>
      </w:pPr>
      <w:hyperlink w:anchor="_Toc78549799" w:history="1">
        <w:r w:rsidR="00A70107" w:rsidRPr="002369D1">
          <w:rPr>
            <w:rStyle w:val="Hyperlink"/>
            <w:noProof/>
          </w:rPr>
          <w:t>2.1.2 Nội dung nhỏ thứ hai của 2.1</w:t>
        </w:r>
        <w:r w:rsidR="00A70107">
          <w:rPr>
            <w:noProof/>
            <w:webHidden/>
          </w:rPr>
          <w:tab/>
        </w:r>
        <w:r w:rsidR="00A70107">
          <w:rPr>
            <w:noProof/>
            <w:webHidden/>
          </w:rPr>
          <w:fldChar w:fldCharType="begin"/>
        </w:r>
        <w:r w:rsidR="00A70107">
          <w:rPr>
            <w:noProof/>
            <w:webHidden/>
          </w:rPr>
          <w:instrText xml:space="preserve"> PAGEREF _Toc78549799 \h </w:instrText>
        </w:r>
        <w:r w:rsidR="00A70107">
          <w:rPr>
            <w:noProof/>
            <w:webHidden/>
          </w:rPr>
        </w:r>
        <w:r w:rsidR="00A70107">
          <w:rPr>
            <w:noProof/>
            <w:webHidden/>
          </w:rPr>
          <w:fldChar w:fldCharType="separate"/>
        </w:r>
        <w:r w:rsidR="008A1EFA">
          <w:rPr>
            <w:noProof/>
            <w:webHidden/>
          </w:rPr>
          <w:t>3</w:t>
        </w:r>
        <w:r w:rsidR="00A70107">
          <w:rPr>
            <w:noProof/>
            <w:webHidden/>
          </w:rPr>
          <w:fldChar w:fldCharType="end"/>
        </w:r>
      </w:hyperlink>
    </w:p>
    <w:p w14:paraId="5C56D0DB" w14:textId="79C42B90" w:rsidR="00A70107" w:rsidRDefault="00793ED9" w:rsidP="00754895">
      <w:pPr>
        <w:pStyle w:val="TOC2"/>
        <w:tabs>
          <w:tab w:val="right" w:leader="dot" w:pos="8777"/>
        </w:tabs>
        <w:spacing w:line="360" w:lineRule="auto"/>
        <w:ind w:right="-2"/>
        <w:rPr>
          <w:rFonts w:asciiTheme="minorHAnsi" w:eastAsiaTheme="minorEastAsia" w:hAnsiTheme="minorHAnsi" w:cstheme="minorBidi"/>
          <w:noProof/>
          <w:sz w:val="22"/>
          <w:szCs w:val="22"/>
          <w:lang w:val="en-GB" w:eastAsia="en-GB" w:bidi="ar-SA"/>
        </w:rPr>
      </w:pPr>
      <w:hyperlink w:anchor="_Toc78549800" w:history="1">
        <w:r w:rsidR="00A70107" w:rsidRPr="002369D1">
          <w:rPr>
            <w:rStyle w:val="Hyperlink"/>
            <w:noProof/>
          </w:rPr>
          <w:t xml:space="preserve">2.2 </w:t>
        </w:r>
        <w:r w:rsidR="00DB046B">
          <w:rPr>
            <w:rStyle w:val="Hyperlink"/>
            <w:noProof/>
          </w:rPr>
          <w:t>Giải thích thuật toán</w:t>
        </w:r>
        <w:r w:rsidR="00A70107" w:rsidRPr="002369D1">
          <w:rPr>
            <w:rStyle w:val="Hyperlink"/>
            <w:noProof/>
          </w:rPr>
          <w:t>.</w:t>
        </w:r>
        <w:r w:rsidR="00A70107">
          <w:rPr>
            <w:noProof/>
            <w:webHidden/>
          </w:rPr>
          <w:tab/>
        </w:r>
        <w:r w:rsidR="00A70107">
          <w:rPr>
            <w:noProof/>
            <w:webHidden/>
          </w:rPr>
          <w:fldChar w:fldCharType="begin"/>
        </w:r>
        <w:r w:rsidR="00A70107">
          <w:rPr>
            <w:noProof/>
            <w:webHidden/>
          </w:rPr>
          <w:instrText xml:space="preserve"> PAGEREF _Toc78549800 \h </w:instrText>
        </w:r>
        <w:r w:rsidR="00A70107">
          <w:rPr>
            <w:noProof/>
            <w:webHidden/>
          </w:rPr>
        </w:r>
        <w:r w:rsidR="00A70107">
          <w:rPr>
            <w:noProof/>
            <w:webHidden/>
          </w:rPr>
          <w:fldChar w:fldCharType="separate"/>
        </w:r>
        <w:r w:rsidR="008A1EFA">
          <w:rPr>
            <w:noProof/>
            <w:webHidden/>
          </w:rPr>
          <w:t>3</w:t>
        </w:r>
        <w:r w:rsidR="00A70107">
          <w:rPr>
            <w:noProof/>
            <w:webHidden/>
          </w:rPr>
          <w:fldChar w:fldCharType="end"/>
        </w:r>
      </w:hyperlink>
    </w:p>
    <w:p w14:paraId="094AAA02" w14:textId="77777777" w:rsidR="00A70107" w:rsidRDefault="00793ED9" w:rsidP="00754895">
      <w:pPr>
        <w:pStyle w:val="TOC3"/>
        <w:spacing w:line="360" w:lineRule="auto"/>
        <w:ind w:right="-2"/>
        <w:rPr>
          <w:rFonts w:asciiTheme="minorHAnsi" w:eastAsiaTheme="minorEastAsia" w:hAnsiTheme="minorHAnsi" w:cstheme="minorBidi"/>
          <w:i w:val="0"/>
          <w:noProof/>
          <w:sz w:val="22"/>
          <w:szCs w:val="22"/>
          <w:lang w:val="en-GB" w:eastAsia="en-GB" w:bidi="ar-SA"/>
        </w:rPr>
      </w:pPr>
      <w:hyperlink w:anchor="_Toc78549801" w:history="1">
        <w:r w:rsidR="00A70107" w:rsidRPr="002369D1">
          <w:rPr>
            <w:rStyle w:val="Hyperlink"/>
            <w:noProof/>
          </w:rPr>
          <w:t>2.2.1 Nội dung nhỏ thứ nhất của 2.2</w:t>
        </w:r>
        <w:r w:rsidR="00A70107">
          <w:rPr>
            <w:noProof/>
            <w:webHidden/>
          </w:rPr>
          <w:tab/>
        </w:r>
        <w:r w:rsidR="00A70107">
          <w:rPr>
            <w:noProof/>
            <w:webHidden/>
          </w:rPr>
          <w:fldChar w:fldCharType="begin"/>
        </w:r>
        <w:r w:rsidR="00A70107">
          <w:rPr>
            <w:noProof/>
            <w:webHidden/>
          </w:rPr>
          <w:instrText xml:space="preserve"> PAGEREF _Toc78549801 \h </w:instrText>
        </w:r>
        <w:r w:rsidR="00A70107">
          <w:rPr>
            <w:noProof/>
            <w:webHidden/>
          </w:rPr>
        </w:r>
        <w:r w:rsidR="00A70107">
          <w:rPr>
            <w:noProof/>
            <w:webHidden/>
          </w:rPr>
          <w:fldChar w:fldCharType="separate"/>
        </w:r>
        <w:r w:rsidR="008A1EFA">
          <w:rPr>
            <w:noProof/>
            <w:webHidden/>
          </w:rPr>
          <w:t>3</w:t>
        </w:r>
        <w:r w:rsidR="00A70107">
          <w:rPr>
            <w:noProof/>
            <w:webHidden/>
          </w:rPr>
          <w:fldChar w:fldCharType="end"/>
        </w:r>
      </w:hyperlink>
    </w:p>
    <w:p w14:paraId="44E41130" w14:textId="0F75D868" w:rsidR="00A70107" w:rsidRDefault="00793ED9" w:rsidP="00754895">
      <w:pPr>
        <w:pStyle w:val="TOC3"/>
        <w:spacing w:line="360" w:lineRule="auto"/>
        <w:ind w:right="-2"/>
        <w:rPr>
          <w:noProof/>
        </w:rPr>
      </w:pPr>
      <w:hyperlink w:anchor="_Toc78549802" w:history="1">
        <w:r w:rsidR="00A70107" w:rsidRPr="002369D1">
          <w:rPr>
            <w:rStyle w:val="Hyperlink"/>
            <w:noProof/>
          </w:rPr>
          <w:t>2.2.2 Nội dung nhỏ thứ  hai của 2.2</w:t>
        </w:r>
        <w:r w:rsidR="00A70107">
          <w:rPr>
            <w:noProof/>
            <w:webHidden/>
          </w:rPr>
          <w:tab/>
        </w:r>
        <w:r w:rsidR="00A70107">
          <w:rPr>
            <w:noProof/>
            <w:webHidden/>
          </w:rPr>
          <w:fldChar w:fldCharType="begin"/>
        </w:r>
        <w:r w:rsidR="00A70107">
          <w:rPr>
            <w:noProof/>
            <w:webHidden/>
          </w:rPr>
          <w:instrText xml:space="preserve"> PAGEREF _Toc78549802 \h </w:instrText>
        </w:r>
        <w:r w:rsidR="00A70107">
          <w:rPr>
            <w:noProof/>
            <w:webHidden/>
          </w:rPr>
        </w:r>
        <w:r w:rsidR="00A70107">
          <w:rPr>
            <w:noProof/>
            <w:webHidden/>
          </w:rPr>
          <w:fldChar w:fldCharType="separate"/>
        </w:r>
        <w:r w:rsidR="008A1EFA">
          <w:rPr>
            <w:noProof/>
            <w:webHidden/>
          </w:rPr>
          <w:t>4</w:t>
        </w:r>
        <w:r w:rsidR="00A70107">
          <w:rPr>
            <w:noProof/>
            <w:webHidden/>
          </w:rPr>
          <w:fldChar w:fldCharType="end"/>
        </w:r>
      </w:hyperlink>
    </w:p>
    <w:p w14:paraId="3C588CCF" w14:textId="77777777" w:rsidR="00A70107" w:rsidRDefault="00793ED9" w:rsidP="00754895">
      <w:pPr>
        <w:pStyle w:val="TOC1"/>
        <w:spacing w:line="360" w:lineRule="auto"/>
        <w:ind w:right="-2"/>
        <w:rPr>
          <w:rFonts w:asciiTheme="minorHAnsi" w:eastAsiaTheme="minorEastAsia" w:hAnsiTheme="minorHAnsi" w:cstheme="minorBidi"/>
          <w:b w:val="0"/>
          <w:noProof/>
          <w:sz w:val="22"/>
          <w:szCs w:val="22"/>
          <w:lang w:val="en-GB" w:eastAsia="en-GB" w:bidi="ar-SA"/>
        </w:rPr>
      </w:pPr>
      <w:hyperlink w:anchor="_Toc78549803" w:history="1">
        <w:r w:rsidR="00A70107" w:rsidRPr="002369D1">
          <w:rPr>
            <w:rStyle w:val="Hyperlink"/>
            <w:noProof/>
          </w:rPr>
          <w:t>KẾT LUẬN</w:t>
        </w:r>
        <w:r w:rsidR="00A70107">
          <w:rPr>
            <w:noProof/>
            <w:webHidden/>
          </w:rPr>
          <w:tab/>
        </w:r>
        <w:r w:rsidR="00A70107">
          <w:rPr>
            <w:noProof/>
            <w:webHidden/>
          </w:rPr>
          <w:fldChar w:fldCharType="begin"/>
        </w:r>
        <w:r w:rsidR="00A70107">
          <w:rPr>
            <w:noProof/>
            <w:webHidden/>
          </w:rPr>
          <w:instrText xml:space="preserve"> PAGEREF _Toc78549803 \h </w:instrText>
        </w:r>
        <w:r w:rsidR="00A70107">
          <w:rPr>
            <w:noProof/>
            <w:webHidden/>
          </w:rPr>
        </w:r>
        <w:r w:rsidR="00A70107">
          <w:rPr>
            <w:noProof/>
            <w:webHidden/>
          </w:rPr>
          <w:fldChar w:fldCharType="separate"/>
        </w:r>
        <w:r w:rsidR="008A1EFA">
          <w:rPr>
            <w:noProof/>
            <w:webHidden/>
          </w:rPr>
          <w:t>6</w:t>
        </w:r>
        <w:r w:rsidR="00A70107">
          <w:rPr>
            <w:noProof/>
            <w:webHidden/>
          </w:rPr>
          <w:fldChar w:fldCharType="end"/>
        </w:r>
      </w:hyperlink>
    </w:p>
    <w:p w14:paraId="26E267BA" w14:textId="77777777" w:rsidR="00A70107" w:rsidRDefault="00793ED9" w:rsidP="00754895">
      <w:pPr>
        <w:pStyle w:val="TOC1"/>
        <w:spacing w:line="360" w:lineRule="auto"/>
        <w:ind w:right="-2"/>
        <w:rPr>
          <w:rFonts w:asciiTheme="minorHAnsi" w:eastAsiaTheme="minorEastAsia" w:hAnsiTheme="minorHAnsi" w:cstheme="minorBidi"/>
          <w:b w:val="0"/>
          <w:noProof/>
          <w:sz w:val="22"/>
          <w:szCs w:val="22"/>
          <w:lang w:val="en-GB" w:eastAsia="en-GB" w:bidi="ar-SA"/>
        </w:rPr>
      </w:pPr>
      <w:hyperlink w:anchor="_Toc78549804" w:history="1">
        <w:r w:rsidR="00A70107" w:rsidRPr="002369D1">
          <w:rPr>
            <w:rStyle w:val="Hyperlink"/>
            <w:noProof/>
          </w:rPr>
          <w:t>TÀI LIỆU THAM KHẢO</w:t>
        </w:r>
        <w:r w:rsidR="00A70107">
          <w:rPr>
            <w:noProof/>
            <w:webHidden/>
          </w:rPr>
          <w:tab/>
        </w:r>
        <w:r w:rsidR="00A70107">
          <w:rPr>
            <w:noProof/>
            <w:webHidden/>
          </w:rPr>
          <w:fldChar w:fldCharType="begin"/>
        </w:r>
        <w:r w:rsidR="00A70107">
          <w:rPr>
            <w:noProof/>
            <w:webHidden/>
          </w:rPr>
          <w:instrText xml:space="preserve"> PAGEREF _Toc78549804 \h </w:instrText>
        </w:r>
        <w:r w:rsidR="00A70107">
          <w:rPr>
            <w:noProof/>
            <w:webHidden/>
          </w:rPr>
        </w:r>
        <w:r w:rsidR="00A70107">
          <w:rPr>
            <w:noProof/>
            <w:webHidden/>
          </w:rPr>
          <w:fldChar w:fldCharType="separate"/>
        </w:r>
        <w:r w:rsidR="008A1EFA">
          <w:rPr>
            <w:noProof/>
            <w:webHidden/>
          </w:rPr>
          <w:t>7</w:t>
        </w:r>
        <w:r w:rsidR="00A70107">
          <w:rPr>
            <w:noProof/>
            <w:webHidden/>
          </w:rPr>
          <w:fldChar w:fldCharType="end"/>
        </w:r>
      </w:hyperlink>
    </w:p>
    <w:p w14:paraId="52E56223" w14:textId="77777777" w:rsidR="00D604C7" w:rsidRPr="00D604C7" w:rsidRDefault="00A70107" w:rsidP="00754895">
      <w:pPr>
        <w:spacing w:line="360" w:lineRule="auto"/>
        <w:rPr>
          <w:b/>
          <w:lang w:eastAsia="x-none"/>
        </w:rPr>
      </w:pPr>
      <w:r>
        <w:rPr>
          <w:b/>
          <w:lang w:eastAsia="x-none"/>
        </w:rPr>
        <w:fldChar w:fldCharType="end"/>
      </w:r>
    </w:p>
    <w:p w14:paraId="6428D4E6" w14:textId="77777777" w:rsidR="003617C9" w:rsidRDefault="00714D40" w:rsidP="00754895">
      <w:pPr>
        <w:pStyle w:val="MUCCHUONG"/>
        <w:spacing w:line="360" w:lineRule="auto"/>
      </w:pPr>
      <w:bookmarkStart w:id="0" w:name="_Toc78549787"/>
      <w:r>
        <w:lastRenderedPageBreak/>
        <w:t>LỜI NÓI ĐẦU</w:t>
      </w:r>
      <w:bookmarkEnd w:id="0"/>
    </w:p>
    <w:p w14:paraId="07547A01" w14:textId="77777777" w:rsidR="00714D40" w:rsidRDefault="00714D40" w:rsidP="00754895">
      <w:pPr>
        <w:spacing w:line="360" w:lineRule="auto"/>
        <w:rPr>
          <w:lang w:eastAsia="x-none"/>
        </w:rPr>
      </w:pPr>
    </w:p>
    <w:p w14:paraId="135F5425" w14:textId="77777777" w:rsidR="00714D40" w:rsidRDefault="00714D40" w:rsidP="00754895">
      <w:pPr>
        <w:spacing w:line="360" w:lineRule="auto"/>
        <w:jc w:val="left"/>
        <w:rPr>
          <w:lang w:eastAsia="x-none"/>
        </w:rPr>
      </w:pPr>
      <w:r>
        <w:rPr>
          <w:lang w:eastAsia="x-none"/>
        </w:rPr>
        <w:t>Trong phần này sẽ trình bày về sự cần thiết của đề tài. Tóm tắt nội dung mà đề tài yêu cầu, và những phần sẽ trình tiếp theo.</w:t>
      </w:r>
    </w:p>
    <w:p w14:paraId="5043CB0F" w14:textId="77777777" w:rsidR="00882161" w:rsidRDefault="00882161" w:rsidP="00754895">
      <w:pPr>
        <w:spacing w:line="360" w:lineRule="auto"/>
        <w:ind w:firstLine="0"/>
        <w:jc w:val="left"/>
        <w:rPr>
          <w:lang w:eastAsia="x-none"/>
        </w:rPr>
      </w:pPr>
    </w:p>
    <w:p w14:paraId="14BDC398" w14:textId="77777777" w:rsidR="00A46FA6" w:rsidRDefault="00A46FA6" w:rsidP="00754895">
      <w:pPr>
        <w:spacing w:line="360" w:lineRule="auto"/>
        <w:ind w:firstLine="0"/>
        <w:jc w:val="left"/>
        <w:rPr>
          <w:lang w:eastAsia="x-none"/>
        </w:rPr>
      </w:pPr>
      <w:r>
        <w:rPr>
          <w:lang w:eastAsia="x-none"/>
        </w:rPr>
        <w:t>Bài viết phải được đánh máy, copy tài liệu phải chỉnh sửa theo văn phong của riêng mình.</w:t>
      </w:r>
    </w:p>
    <w:p w14:paraId="07459315" w14:textId="77777777" w:rsidR="00A46FA6" w:rsidRDefault="00A46FA6" w:rsidP="00754895">
      <w:pPr>
        <w:spacing w:line="360" w:lineRule="auto"/>
        <w:ind w:firstLine="0"/>
        <w:jc w:val="left"/>
        <w:rPr>
          <w:lang w:eastAsia="x-none"/>
        </w:rPr>
      </w:pPr>
    </w:p>
    <w:p w14:paraId="0D17CEBF" w14:textId="77777777" w:rsidR="00A46FA6" w:rsidRPr="00966DDD" w:rsidRDefault="00A46FA6" w:rsidP="00754895">
      <w:pPr>
        <w:spacing w:line="360" w:lineRule="auto"/>
        <w:ind w:firstLine="0"/>
        <w:rPr>
          <w:b/>
          <w:lang w:eastAsia="x-none"/>
        </w:rPr>
      </w:pPr>
      <w:r w:rsidRPr="00966DDD">
        <w:rPr>
          <w:b/>
          <w:lang w:eastAsia="x-none"/>
        </w:rPr>
        <w:t>Trình bày trên khổ giấy A4; Canh lề trái 3 cm; phải 1.5 cm; trên 2cm; dưới  2.5 cm (có đánh số trang ở chính giữa dòng ở phần dưới).</w:t>
      </w:r>
    </w:p>
    <w:p w14:paraId="11D8E522" w14:textId="77777777" w:rsidR="00D90267" w:rsidRDefault="00D90267" w:rsidP="00754895">
      <w:pPr>
        <w:spacing w:line="360" w:lineRule="auto"/>
        <w:ind w:firstLine="0"/>
        <w:jc w:val="left"/>
        <w:rPr>
          <w:b/>
          <w:lang w:eastAsia="x-none"/>
        </w:rPr>
      </w:pPr>
      <w:r w:rsidRPr="00966DDD">
        <w:rPr>
          <w:b/>
          <w:lang w:eastAsia="x-none"/>
        </w:rPr>
        <w:t>Cỡ chữ 14; dãn dòng 1.5 line.</w:t>
      </w:r>
    </w:p>
    <w:p w14:paraId="6537F28F" w14:textId="77777777" w:rsidR="00F31211" w:rsidRDefault="00F31211" w:rsidP="00754895">
      <w:pPr>
        <w:spacing w:line="360" w:lineRule="auto"/>
        <w:ind w:firstLine="0"/>
        <w:jc w:val="left"/>
        <w:rPr>
          <w:b/>
          <w:lang w:eastAsia="x-none"/>
        </w:rPr>
      </w:pPr>
    </w:p>
    <w:p w14:paraId="45D58B40" w14:textId="77777777" w:rsidR="00F31211" w:rsidRDefault="00F31211" w:rsidP="00754895">
      <w:pPr>
        <w:spacing w:line="360" w:lineRule="auto"/>
        <w:ind w:firstLine="0"/>
        <w:jc w:val="left"/>
        <w:rPr>
          <w:b/>
          <w:lang w:eastAsia="x-none"/>
        </w:rPr>
      </w:pPr>
      <w:r>
        <w:rPr>
          <w:b/>
          <w:lang w:eastAsia="x-none"/>
        </w:rPr>
        <w:t>Chữ canh đều 2 bên; hình vẽ có đánh số hình theo chương và được canh giữa</w:t>
      </w:r>
      <w:r w:rsidR="00453B20">
        <w:rPr>
          <w:b/>
          <w:lang w:eastAsia="x-none"/>
        </w:rPr>
        <w:t xml:space="preserve"> xem chi tiết trong các chương;</w:t>
      </w:r>
    </w:p>
    <w:p w14:paraId="07C5D352" w14:textId="77777777" w:rsidR="00453B20" w:rsidRPr="00966DDD" w:rsidRDefault="00453B20" w:rsidP="00754895">
      <w:pPr>
        <w:spacing w:line="360" w:lineRule="auto"/>
        <w:ind w:firstLine="0"/>
        <w:jc w:val="left"/>
        <w:rPr>
          <w:b/>
          <w:lang w:eastAsia="x-none"/>
        </w:rPr>
        <w:sectPr w:rsidR="00453B20" w:rsidRPr="00966DDD" w:rsidSect="00754895">
          <w:headerReference w:type="default" r:id="rId12"/>
          <w:footerReference w:type="default" r:id="rId13"/>
          <w:headerReference w:type="first" r:id="rId14"/>
          <w:footerReference w:type="first" r:id="rId15"/>
          <w:pgSz w:w="11906" w:h="16838"/>
          <w:pgMar w:top="1134" w:right="851" w:bottom="1418" w:left="1701" w:header="709" w:footer="170"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ols w:space="708"/>
          <w:titlePg/>
          <w:docGrid w:linePitch="381"/>
        </w:sectPr>
      </w:pPr>
      <w:r>
        <w:rPr>
          <w:b/>
          <w:lang w:eastAsia="x-none"/>
        </w:rPr>
        <w:t xml:space="preserve">Số trang được đánh bắt đầu từ  trang </w:t>
      </w:r>
      <w:r w:rsidR="00924CA4">
        <w:rPr>
          <w:b/>
          <w:lang w:eastAsia="x-none"/>
        </w:rPr>
        <w:t>lời nói đầu</w:t>
      </w:r>
      <w:r>
        <w:rPr>
          <w:b/>
          <w:lang w:eastAsia="x-none"/>
        </w:rPr>
        <w:t>.</w:t>
      </w:r>
    </w:p>
    <w:p w14:paraId="3AAB870C" w14:textId="77777777" w:rsidR="00992D48" w:rsidRDefault="00714D40" w:rsidP="00754895">
      <w:pPr>
        <w:pStyle w:val="MUCCHUONG"/>
        <w:spacing w:line="360" w:lineRule="auto"/>
      </w:pPr>
      <w:bookmarkStart w:id="1" w:name="_Toc78549788"/>
      <w:r w:rsidRPr="00714D40">
        <w:lastRenderedPageBreak/>
        <w:t>Chương</w:t>
      </w:r>
      <w:r w:rsidR="00080C7C" w:rsidRPr="00714D40">
        <w:t xml:space="preserve"> 1</w:t>
      </w:r>
      <w:r>
        <w:t xml:space="preserve"> TÊN NỘI DUNG CỦA CHƯƠNG</w:t>
      </w:r>
      <w:bookmarkEnd w:id="1"/>
    </w:p>
    <w:p w14:paraId="7AA012A7" w14:textId="77777777" w:rsidR="00E03852" w:rsidRPr="00E03852" w:rsidRDefault="00E03852" w:rsidP="00754895">
      <w:pPr>
        <w:spacing w:line="360" w:lineRule="auto"/>
        <w:rPr>
          <w:rFonts w:cs="Times New Roman"/>
        </w:rPr>
      </w:pPr>
      <w:r>
        <w:rPr>
          <w:rFonts w:cs="Times New Roman"/>
        </w:rPr>
        <w:t>Chương này trình bày toàn bộ những kiến thức phần lý thuyết liên quan tới nội dung thực hành, bài tập của chủ đề.</w:t>
      </w:r>
    </w:p>
    <w:p w14:paraId="351D0E9F" w14:textId="77777777" w:rsidR="00714D40" w:rsidRPr="000C6F28" w:rsidRDefault="000C6F28" w:rsidP="00754895">
      <w:pPr>
        <w:pStyle w:val="MUCLON11"/>
        <w:spacing w:line="360" w:lineRule="auto"/>
      </w:pPr>
      <w:bookmarkStart w:id="2" w:name="_Toc78549789"/>
      <w:r>
        <w:t xml:space="preserve">1.1 </w:t>
      </w:r>
      <w:r w:rsidR="00714D40" w:rsidRPr="000C6F28">
        <w:t>Nội dung lớn 1.</w:t>
      </w:r>
      <w:bookmarkEnd w:id="2"/>
    </w:p>
    <w:p w14:paraId="484F04F7" w14:textId="77777777" w:rsidR="00714D40" w:rsidRPr="00714D40" w:rsidRDefault="00714D40" w:rsidP="00754895">
      <w:pPr>
        <w:spacing w:line="360" w:lineRule="auto"/>
        <w:rPr>
          <w:rFonts w:cs="Times New Roman"/>
        </w:rPr>
      </w:pPr>
      <w:r w:rsidRPr="00714D40">
        <w:rPr>
          <w:rFonts w:cs="Times New Roman"/>
        </w:rPr>
        <w:t>………</w:t>
      </w:r>
    </w:p>
    <w:p w14:paraId="30A336D0" w14:textId="77777777" w:rsidR="00714D40" w:rsidRPr="000C6F28" w:rsidRDefault="000C6F28" w:rsidP="00754895">
      <w:pPr>
        <w:pStyle w:val="MUCNHO111"/>
        <w:spacing w:line="360" w:lineRule="auto"/>
      </w:pPr>
      <w:bookmarkStart w:id="3" w:name="_Toc78549790"/>
      <w:r>
        <w:t xml:space="preserve">1.1.1 </w:t>
      </w:r>
      <w:r w:rsidR="00714D40" w:rsidRPr="000C6F28">
        <w:t>Nội dung nhỏ thứ nhất của 1.1</w:t>
      </w:r>
      <w:bookmarkEnd w:id="3"/>
    </w:p>
    <w:p w14:paraId="48D6AED1" w14:textId="77777777" w:rsidR="00714D40" w:rsidRDefault="00714D40" w:rsidP="00754895">
      <w:pPr>
        <w:spacing w:line="360" w:lineRule="auto"/>
        <w:rPr>
          <w:rFonts w:cs="Times New Roman"/>
        </w:rPr>
      </w:pPr>
      <w:r>
        <w:rPr>
          <w:rFonts w:cs="Times New Roman"/>
        </w:rPr>
        <w:t>…………</w:t>
      </w:r>
    </w:p>
    <w:p w14:paraId="6DFB9E20" w14:textId="77777777" w:rsidR="00F31211" w:rsidRDefault="00F31211" w:rsidP="00754895">
      <w:pPr>
        <w:spacing w:line="360" w:lineRule="auto"/>
        <w:jc w:val="center"/>
        <w:rPr>
          <w:rFonts w:cs="Times New Roman"/>
        </w:rPr>
      </w:pPr>
      <w:r>
        <w:rPr>
          <w:noProof/>
          <w:lang w:val="en-GB" w:eastAsia="zh-CN" w:bidi="ar-SA"/>
        </w:rPr>
        <w:drawing>
          <wp:inline distT="0" distB="0" distL="0" distR="0" wp14:anchorId="541B9BB1" wp14:editId="2BFC4683">
            <wp:extent cx="5002306" cy="1828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866" t="28221" r="13566" b="23319"/>
                    <a:stretch/>
                  </pic:blipFill>
                  <pic:spPr bwMode="auto">
                    <a:xfrm>
                      <a:off x="0" y="0"/>
                      <a:ext cx="5005406" cy="1829933"/>
                    </a:xfrm>
                    <a:prstGeom prst="rect">
                      <a:avLst/>
                    </a:prstGeom>
                    <a:ln>
                      <a:noFill/>
                    </a:ln>
                    <a:extLst>
                      <a:ext uri="{53640926-AAD7-44D8-BBD7-CCE9431645EC}">
                        <a14:shadowObscured xmlns:a14="http://schemas.microsoft.com/office/drawing/2010/main"/>
                      </a:ext>
                    </a:extLst>
                  </pic:spPr>
                </pic:pic>
              </a:graphicData>
            </a:graphic>
          </wp:inline>
        </w:drawing>
      </w:r>
    </w:p>
    <w:p w14:paraId="50228A4D" w14:textId="77777777" w:rsidR="00F31211" w:rsidRDefault="00F31211" w:rsidP="00754895">
      <w:pPr>
        <w:spacing w:line="360" w:lineRule="auto"/>
        <w:jc w:val="center"/>
        <w:rPr>
          <w:rFonts w:cs="Times New Roman"/>
        </w:rPr>
      </w:pPr>
      <w:r>
        <w:rPr>
          <w:rFonts w:cs="Times New Roman"/>
        </w:rPr>
        <w:t>Hình 1.1 Tần số làm việc của Bộ vi xử lý ARM C8T6….</w:t>
      </w:r>
    </w:p>
    <w:p w14:paraId="70DF9E56" w14:textId="77777777" w:rsidR="00F31211" w:rsidRPr="00714D40" w:rsidRDefault="00F31211" w:rsidP="00754895">
      <w:pPr>
        <w:spacing w:line="360" w:lineRule="auto"/>
        <w:rPr>
          <w:rFonts w:cs="Times New Roman"/>
        </w:rPr>
      </w:pPr>
    </w:p>
    <w:p w14:paraId="15B4938D" w14:textId="77777777" w:rsidR="00714D40" w:rsidRPr="000C6F28" w:rsidRDefault="000C6F28" w:rsidP="00754895">
      <w:pPr>
        <w:pStyle w:val="MUCNHO111"/>
        <w:spacing w:line="360" w:lineRule="auto"/>
      </w:pPr>
      <w:bookmarkStart w:id="4" w:name="_Toc78549791"/>
      <w:r>
        <w:t xml:space="preserve">1.1.2 </w:t>
      </w:r>
      <w:r w:rsidR="00714D40" w:rsidRPr="000C6F28">
        <w:t>Nội dung nhỏ thứ hai của 1.1</w:t>
      </w:r>
      <w:bookmarkEnd w:id="4"/>
    </w:p>
    <w:p w14:paraId="46BF8E87" w14:textId="77777777" w:rsidR="00714D40" w:rsidRDefault="00714D40" w:rsidP="00754895">
      <w:pPr>
        <w:spacing w:line="360" w:lineRule="auto"/>
        <w:rPr>
          <w:rFonts w:cs="Times New Roman"/>
        </w:rPr>
      </w:pPr>
      <w:r>
        <w:rPr>
          <w:rFonts w:cs="Times New Roman"/>
        </w:rPr>
        <w:t>………….</w:t>
      </w:r>
    </w:p>
    <w:p w14:paraId="44E871BC" w14:textId="77777777" w:rsidR="00F31211" w:rsidRPr="00714D40" w:rsidRDefault="00F31211" w:rsidP="00754895">
      <w:pPr>
        <w:spacing w:line="360" w:lineRule="auto"/>
        <w:rPr>
          <w:rFonts w:cs="Times New Roman"/>
        </w:rPr>
      </w:pPr>
    </w:p>
    <w:p w14:paraId="70ADF42F" w14:textId="77777777" w:rsidR="00714D40" w:rsidRPr="000C6F28" w:rsidRDefault="000C6F28" w:rsidP="00754895">
      <w:pPr>
        <w:pStyle w:val="MUCLON11"/>
        <w:spacing w:line="360" w:lineRule="auto"/>
      </w:pPr>
      <w:bookmarkStart w:id="5" w:name="_Toc78549792"/>
      <w:r>
        <w:t xml:space="preserve">1.2 </w:t>
      </w:r>
      <w:r w:rsidR="00714D40" w:rsidRPr="000C6F28">
        <w:t>Nội dung lớn 2.</w:t>
      </w:r>
      <w:bookmarkEnd w:id="5"/>
    </w:p>
    <w:p w14:paraId="1CAC1DF9" w14:textId="77777777" w:rsidR="00714D40" w:rsidRPr="00714D40" w:rsidRDefault="00714D40" w:rsidP="00754895">
      <w:pPr>
        <w:spacing w:line="360" w:lineRule="auto"/>
        <w:rPr>
          <w:rFonts w:cs="Times New Roman"/>
        </w:rPr>
      </w:pPr>
      <w:r w:rsidRPr="00714D40">
        <w:rPr>
          <w:rFonts w:cs="Times New Roman"/>
        </w:rPr>
        <w:t>…………..</w:t>
      </w:r>
    </w:p>
    <w:p w14:paraId="67C78C71" w14:textId="77777777" w:rsidR="00714D40" w:rsidRPr="000C6F28" w:rsidRDefault="000C6F28" w:rsidP="00754895">
      <w:pPr>
        <w:pStyle w:val="MUCNHO111"/>
        <w:spacing w:line="360" w:lineRule="auto"/>
      </w:pPr>
      <w:bookmarkStart w:id="6" w:name="_Toc78549793"/>
      <w:r>
        <w:t xml:space="preserve">1.2.1 </w:t>
      </w:r>
      <w:r w:rsidR="00714D40" w:rsidRPr="000C6F28">
        <w:t>Nội dung nhỏ thứ nhất của 1.2</w:t>
      </w:r>
      <w:bookmarkEnd w:id="6"/>
    </w:p>
    <w:p w14:paraId="1FA3A1A0" w14:textId="77777777" w:rsidR="00714D40" w:rsidRDefault="00714D40" w:rsidP="00754895">
      <w:pPr>
        <w:spacing w:line="360" w:lineRule="auto"/>
        <w:rPr>
          <w:rFonts w:cs="Times New Roman"/>
        </w:rPr>
      </w:pPr>
      <w:r>
        <w:rPr>
          <w:rFonts w:cs="Times New Roman"/>
        </w:rPr>
        <w:t>………….</w:t>
      </w:r>
    </w:p>
    <w:p w14:paraId="144A5D23" w14:textId="77777777" w:rsidR="00F31211" w:rsidRDefault="00F31211" w:rsidP="00754895">
      <w:pPr>
        <w:spacing w:line="360" w:lineRule="auto"/>
        <w:jc w:val="center"/>
        <w:rPr>
          <w:rFonts w:cs="Times New Roman"/>
        </w:rPr>
      </w:pPr>
      <w:r>
        <w:rPr>
          <w:noProof/>
          <w:lang w:val="en-GB" w:eastAsia="zh-CN" w:bidi="ar-SA"/>
        </w:rPr>
        <w:drawing>
          <wp:inline distT="0" distB="0" distL="0" distR="0" wp14:anchorId="24DEA0CC" wp14:editId="4192CF46">
            <wp:extent cx="328612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537" t="32300" r="37139" b="10647"/>
                    <a:stretch/>
                  </pic:blipFill>
                  <pic:spPr bwMode="auto">
                    <a:xfrm>
                      <a:off x="0" y="0"/>
                      <a:ext cx="3286125" cy="1800225"/>
                    </a:xfrm>
                    <a:prstGeom prst="rect">
                      <a:avLst/>
                    </a:prstGeom>
                    <a:ln>
                      <a:noFill/>
                    </a:ln>
                    <a:extLst>
                      <a:ext uri="{53640926-AAD7-44D8-BBD7-CCE9431645EC}">
                        <a14:shadowObscured xmlns:a14="http://schemas.microsoft.com/office/drawing/2010/main"/>
                      </a:ext>
                    </a:extLst>
                  </pic:spPr>
                </pic:pic>
              </a:graphicData>
            </a:graphic>
          </wp:inline>
        </w:drawing>
      </w:r>
    </w:p>
    <w:p w14:paraId="216776DF" w14:textId="77777777" w:rsidR="00F31211" w:rsidRPr="00714D40" w:rsidRDefault="00F31211" w:rsidP="00754895">
      <w:pPr>
        <w:spacing w:line="360" w:lineRule="auto"/>
        <w:jc w:val="center"/>
        <w:rPr>
          <w:rFonts w:cs="Times New Roman"/>
        </w:rPr>
      </w:pPr>
      <w:r>
        <w:rPr>
          <w:rFonts w:cs="Times New Roman"/>
        </w:rPr>
        <w:lastRenderedPageBreak/>
        <w:t>Hình 1.2 Lựa chọn chân chíp cho Bộ vi xử lý</w:t>
      </w:r>
    </w:p>
    <w:p w14:paraId="1BF78245" w14:textId="77777777" w:rsidR="00714D40" w:rsidRPr="000C6F28" w:rsidRDefault="000C6F28" w:rsidP="00754895">
      <w:pPr>
        <w:pStyle w:val="MUCNHO111"/>
        <w:spacing w:line="360" w:lineRule="auto"/>
      </w:pPr>
      <w:bookmarkStart w:id="7" w:name="_Toc78549794"/>
      <w:r>
        <w:t xml:space="preserve">1.2.2 </w:t>
      </w:r>
      <w:r w:rsidR="00714D40" w:rsidRPr="000C6F28">
        <w:t>Nội dung nhỏ thứ  hai của 1.2</w:t>
      </w:r>
      <w:bookmarkEnd w:id="7"/>
    </w:p>
    <w:p w14:paraId="2BF82C86" w14:textId="77777777" w:rsidR="00714D40" w:rsidRPr="00714D40" w:rsidRDefault="00714D40" w:rsidP="00754895">
      <w:pPr>
        <w:spacing w:line="360" w:lineRule="auto"/>
        <w:rPr>
          <w:rFonts w:cs="Times New Roman"/>
        </w:rPr>
      </w:pPr>
      <w:r>
        <w:rPr>
          <w:rFonts w:cs="Times New Roman"/>
        </w:rPr>
        <w:t>……………..</w:t>
      </w:r>
    </w:p>
    <w:p w14:paraId="738610EB" w14:textId="65D76A41" w:rsidR="00080C7C" w:rsidRDefault="000C6F28" w:rsidP="00754895">
      <w:pPr>
        <w:pStyle w:val="MUCLON11"/>
        <w:spacing w:line="360" w:lineRule="auto"/>
      </w:pPr>
      <w:bookmarkStart w:id="8" w:name="_Toc78549795"/>
      <w:r>
        <w:t xml:space="preserve">1.3 </w:t>
      </w:r>
      <w:r w:rsidR="00714D40" w:rsidRPr="000C6F28">
        <w:t>……………</w:t>
      </w:r>
      <w:bookmarkEnd w:id="8"/>
      <w:r w:rsidR="00754895">
        <w:t xml:space="preserve"> </w:t>
      </w:r>
    </w:p>
    <w:p w14:paraId="44294820" w14:textId="7445B376" w:rsidR="00714D40" w:rsidRPr="00714D40" w:rsidRDefault="00714D40" w:rsidP="00754895">
      <w:pPr>
        <w:pStyle w:val="MUCCHUONG"/>
        <w:spacing w:line="360" w:lineRule="auto"/>
      </w:pPr>
      <w:bookmarkStart w:id="9" w:name="_Toc78549796"/>
      <w:r w:rsidRPr="00714D40">
        <w:lastRenderedPageBreak/>
        <w:t xml:space="preserve">Chương </w:t>
      </w:r>
      <w:r>
        <w:t xml:space="preserve">2 </w:t>
      </w:r>
      <w:bookmarkEnd w:id="9"/>
      <w:r w:rsidR="00754895" w:rsidRPr="00754895">
        <w:t>THUẬT TOÁN LẬP LỊCH CHO CPU KHÔNG ƯU TIÊN ROUND ROBIN</w:t>
      </w:r>
    </w:p>
    <w:p w14:paraId="7EDE4C24" w14:textId="77777777" w:rsidR="00E03852" w:rsidRDefault="00E03852" w:rsidP="00754895">
      <w:pPr>
        <w:spacing w:line="360" w:lineRule="auto"/>
        <w:rPr>
          <w:rFonts w:cs="Times New Roman"/>
        </w:rPr>
      </w:pPr>
      <w:r>
        <w:rPr>
          <w:rFonts w:cs="Times New Roman"/>
        </w:rPr>
        <w:t>Chương này trình bày chi tiết toàn bộ</w:t>
      </w:r>
      <w:r w:rsidR="00586A1C">
        <w:rPr>
          <w:rFonts w:cs="Times New Roman"/>
        </w:rPr>
        <w:t xml:space="preserve"> mô tả thuật toán bằng sơ đồ, hình vẽ; Và mã nguồn chương trình cho từng module (Không lấy cả chương trình)</w:t>
      </w:r>
      <w:r>
        <w:rPr>
          <w:rFonts w:cs="Times New Roman"/>
        </w:rPr>
        <w:t xml:space="preserve">; Toàn bộ mã nguồn chương trình </w:t>
      </w:r>
      <w:r w:rsidR="00586A1C">
        <w:rPr>
          <w:rFonts w:cs="Times New Roman"/>
        </w:rPr>
        <w:t>để trong phần Phụ lục của quyển</w:t>
      </w:r>
      <w:r>
        <w:rPr>
          <w:rFonts w:cs="Times New Roman"/>
        </w:rPr>
        <w:t>. Có cả những nhận xét đánh giá về thực nghiệm mà nhóm thực hiện. Xu thế so với trong thực tiễn là gì?</w:t>
      </w:r>
      <w:r w:rsidR="000021AD">
        <w:rPr>
          <w:rFonts w:cs="Times New Roman"/>
        </w:rPr>
        <w:t xml:space="preserve"> (Gắn với nội dung của từng nhóm)</w:t>
      </w:r>
    </w:p>
    <w:p w14:paraId="116A57B7" w14:textId="7F95D597" w:rsidR="00714D40" w:rsidRPr="00D604C7" w:rsidRDefault="00714D40" w:rsidP="00754895">
      <w:pPr>
        <w:pStyle w:val="MUCLON11"/>
        <w:spacing w:line="360" w:lineRule="auto"/>
        <w:ind w:left="0"/>
      </w:pPr>
      <w:bookmarkStart w:id="10" w:name="_Toc78549797"/>
      <w:r w:rsidRPr="00D604C7">
        <w:t xml:space="preserve">2.1 </w:t>
      </w:r>
      <w:bookmarkEnd w:id="10"/>
      <w:r w:rsidR="001D737E">
        <w:t>Giới thiệu về thuật toán đặt lịch RR</w:t>
      </w:r>
    </w:p>
    <w:p w14:paraId="4B67578A" w14:textId="77777777" w:rsidR="00E03852" w:rsidRPr="00714D40" w:rsidRDefault="00E03852" w:rsidP="00754895">
      <w:pPr>
        <w:spacing w:line="360" w:lineRule="auto"/>
        <w:ind w:left="709" w:firstLine="0"/>
        <w:rPr>
          <w:rFonts w:cs="Times New Roman"/>
        </w:rPr>
      </w:pPr>
      <w:r>
        <w:rPr>
          <w:rFonts w:cs="Times New Roman"/>
        </w:rPr>
        <w:t>…………..</w:t>
      </w:r>
    </w:p>
    <w:p w14:paraId="4700A90F" w14:textId="29B3A305" w:rsidR="00714D40" w:rsidRPr="00D604C7" w:rsidRDefault="00714D40" w:rsidP="00754895">
      <w:pPr>
        <w:pStyle w:val="MUCNHO111"/>
        <w:spacing w:line="360" w:lineRule="auto"/>
        <w:ind w:left="0" w:firstLine="709"/>
      </w:pPr>
      <w:bookmarkStart w:id="11" w:name="_Toc78549798"/>
      <w:r w:rsidRPr="00D604C7">
        <w:t xml:space="preserve">2.1.1 </w:t>
      </w:r>
      <w:bookmarkEnd w:id="11"/>
      <w:r w:rsidR="001D737E">
        <w:t>Ưu điểm</w:t>
      </w:r>
    </w:p>
    <w:p w14:paraId="062CED9C" w14:textId="0D10F32E" w:rsidR="00F31211" w:rsidRPr="00714D40" w:rsidRDefault="00E03852" w:rsidP="00754895">
      <w:pPr>
        <w:spacing w:line="360" w:lineRule="auto"/>
        <w:ind w:left="1418" w:firstLine="0"/>
        <w:rPr>
          <w:rFonts w:cs="Times New Roman"/>
        </w:rPr>
      </w:pPr>
      <w:r>
        <w:rPr>
          <w:rFonts w:cs="Times New Roman"/>
        </w:rPr>
        <w:t>………….</w:t>
      </w:r>
    </w:p>
    <w:p w14:paraId="5C1B5956" w14:textId="25072C01" w:rsidR="00714D40" w:rsidRPr="00D604C7" w:rsidRDefault="00714D40" w:rsidP="00754895">
      <w:pPr>
        <w:pStyle w:val="MUCNHO111"/>
        <w:spacing w:line="360" w:lineRule="auto"/>
        <w:ind w:left="0" w:firstLine="709"/>
      </w:pPr>
      <w:bookmarkStart w:id="12" w:name="_Toc78549799"/>
      <w:r w:rsidRPr="00D604C7">
        <w:t xml:space="preserve">2.1.2 </w:t>
      </w:r>
      <w:bookmarkEnd w:id="12"/>
      <w:r w:rsidR="001D737E">
        <w:t>Nhược điểm</w:t>
      </w:r>
    </w:p>
    <w:p w14:paraId="5D98046E" w14:textId="77777777" w:rsidR="00E03852" w:rsidRPr="00714D40" w:rsidRDefault="00E03852" w:rsidP="00754895">
      <w:pPr>
        <w:spacing w:line="360" w:lineRule="auto"/>
        <w:ind w:left="1418" w:firstLine="0"/>
        <w:rPr>
          <w:rFonts w:cs="Times New Roman"/>
        </w:rPr>
      </w:pPr>
      <w:r>
        <w:rPr>
          <w:rFonts w:cs="Times New Roman"/>
        </w:rPr>
        <w:t>………….</w:t>
      </w:r>
    </w:p>
    <w:p w14:paraId="45907540" w14:textId="7B0D9825" w:rsidR="00E03852" w:rsidRPr="00714D40" w:rsidRDefault="00714D40" w:rsidP="00520232">
      <w:pPr>
        <w:pStyle w:val="MUCLON11"/>
        <w:spacing w:line="360" w:lineRule="auto"/>
        <w:ind w:left="0"/>
      </w:pPr>
      <w:bookmarkStart w:id="13" w:name="_Toc78549800"/>
      <w:r w:rsidRPr="00D604C7">
        <w:t xml:space="preserve">2.2 </w:t>
      </w:r>
      <w:bookmarkEnd w:id="13"/>
      <w:r w:rsidR="00BD0577">
        <w:t>Giải thích thuật toán</w:t>
      </w:r>
    </w:p>
    <w:p w14:paraId="54D4311A" w14:textId="379F1463" w:rsidR="00714D40" w:rsidRPr="00D604C7" w:rsidRDefault="00D604C7" w:rsidP="00754895">
      <w:pPr>
        <w:pStyle w:val="MUCNHO111"/>
        <w:spacing w:line="360" w:lineRule="auto"/>
        <w:ind w:left="0" w:firstLine="709"/>
      </w:pPr>
      <w:bookmarkStart w:id="14" w:name="_Toc78549801"/>
      <w:r w:rsidRPr="00D604C7">
        <w:t xml:space="preserve">2.2.1 </w:t>
      </w:r>
      <w:bookmarkEnd w:id="14"/>
      <w:r w:rsidR="00385100">
        <w:t>Sơ lược về thuật toán</w:t>
      </w:r>
    </w:p>
    <w:p w14:paraId="7D31EE07" w14:textId="1ADC2830" w:rsidR="00754895" w:rsidRDefault="00754895" w:rsidP="00754895">
      <w:pPr>
        <w:spacing w:line="360" w:lineRule="auto"/>
        <w:ind w:firstLine="0"/>
        <w:rPr>
          <w:rFonts w:cs="Times New Roman"/>
        </w:rPr>
      </w:pPr>
      <w:r>
        <w:rPr>
          <w:rFonts w:cs="Times New Roman"/>
        </w:rPr>
        <w:tab/>
      </w:r>
      <w:r>
        <w:rPr>
          <w:rFonts w:cs="Times New Roman"/>
        </w:rPr>
        <w:tab/>
        <w:t xml:space="preserve">Thuật toán Round Robin làm việc với các tiến trình nên trước hết chúng ta sẽ tạo Class Process ứng với các tiến trình. Class này bao gồm các thuộc tính như: pid (ID của tiến trình), arrival_time (thời </w:t>
      </w:r>
      <w:r w:rsidR="00497BCB">
        <w:rPr>
          <w:rFonts w:cs="Times New Roman"/>
        </w:rPr>
        <w:t>điểm</w:t>
      </w:r>
      <w:r>
        <w:rPr>
          <w:rFonts w:cs="Times New Roman"/>
        </w:rPr>
        <w:t xml:space="preserve"> xuất hiện của tiến trình), burst_time (thời gian thực thi của tiến trình).</w:t>
      </w:r>
    </w:p>
    <w:p w14:paraId="4364B6D9" w14:textId="5EAE4E47" w:rsidR="00754895" w:rsidRDefault="00754895" w:rsidP="00754895">
      <w:pPr>
        <w:spacing w:line="360" w:lineRule="auto"/>
        <w:ind w:firstLine="0"/>
        <w:rPr>
          <w:rFonts w:cs="Times New Roman"/>
        </w:rPr>
      </w:pPr>
      <w:r>
        <w:rPr>
          <w:rFonts w:cs="Times New Roman"/>
        </w:rPr>
        <w:tab/>
      </w:r>
      <w:r>
        <w:rPr>
          <w:rFonts w:cs="Times New Roman"/>
        </w:rPr>
        <w:tab/>
        <w:t>Ngoài các thuộc tính chính trên, các tiến trình còn có các thuộc tính được tạo tự động như bt_remaining (thời gian thực thi còn lại), completion_time (thời gian đã thực thi được trên tổng thời gian thực thi của tiến trình), turn_around_time (thời gian</w:t>
      </w:r>
      <w:r w:rsidR="00E96A98">
        <w:rPr>
          <w:rFonts w:cs="Times New Roman"/>
        </w:rPr>
        <w:t xml:space="preserve"> quay vòng</w:t>
      </w:r>
      <w:r>
        <w:rPr>
          <w:rFonts w:cs="Times New Roman"/>
        </w:rPr>
        <w:t xml:space="preserve"> để 1 tiến trình hoàn thành), wait_time (</w:t>
      </w:r>
      <w:r w:rsidRPr="00754895">
        <w:rPr>
          <w:rFonts w:cs="Times New Roman"/>
        </w:rPr>
        <w:t xml:space="preserve">Thời gian một </w:t>
      </w:r>
      <w:r>
        <w:rPr>
          <w:rFonts w:cs="Times New Roman"/>
        </w:rPr>
        <w:t>tiến trình</w:t>
      </w:r>
      <w:r w:rsidRPr="00754895">
        <w:rPr>
          <w:rFonts w:cs="Times New Roman"/>
        </w:rPr>
        <w:t xml:space="preserve"> ở trong hàng đợi ready</w:t>
      </w:r>
      <w:r>
        <w:rPr>
          <w:rFonts w:cs="Times New Roman"/>
        </w:rPr>
        <w:t>), start_time (thời gian một tiến trình mới thực thi)</w:t>
      </w:r>
    </w:p>
    <w:p w14:paraId="70FC1E22" w14:textId="77777777" w:rsidR="00221DCB" w:rsidRDefault="00754895" w:rsidP="00221DCB">
      <w:pPr>
        <w:spacing w:line="360" w:lineRule="auto"/>
        <w:ind w:firstLine="0"/>
        <w:rPr>
          <w:rFonts w:cs="Times New Roman"/>
        </w:rPr>
      </w:pPr>
      <w:r>
        <w:rPr>
          <w:rFonts w:cs="Times New Roman"/>
        </w:rPr>
        <w:tab/>
      </w:r>
      <w:r>
        <w:rPr>
          <w:rFonts w:cs="Times New Roman"/>
        </w:rPr>
        <w:tab/>
        <w:t>Các phương thức mà class Process có là hai phương thức trả về thông tin và in thông tin của process.</w:t>
      </w:r>
    </w:p>
    <w:p w14:paraId="1D1E3643" w14:textId="2AA0AC3B" w:rsidR="00754895" w:rsidRDefault="00754895" w:rsidP="00221DCB">
      <w:pPr>
        <w:spacing w:line="360" w:lineRule="auto"/>
        <w:ind w:firstLine="0"/>
        <w:rPr>
          <w:rFonts w:cs="Times New Roman"/>
        </w:rPr>
      </w:pPr>
      <w:r w:rsidRPr="00754895">
        <w:rPr>
          <w:rFonts w:cs="Times New Roman"/>
          <w:noProof/>
        </w:rPr>
        <w:lastRenderedPageBreak/>
        <w:drawing>
          <wp:inline distT="0" distB="0" distL="0" distR="0" wp14:anchorId="73B78C6E" wp14:editId="715DB79C">
            <wp:extent cx="5939790" cy="2793365"/>
            <wp:effectExtent l="76200" t="76200" r="80010" b="831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9790" cy="2793365"/>
                    </a:xfrm>
                    <a:prstGeom prst="rect">
                      <a:avLst/>
                    </a:prstGeom>
                    <a:ln>
                      <a:noFill/>
                    </a:ln>
                    <a:effectLst>
                      <a:glow rad="63500">
                        <a:schemeClr val="accent3">
                          <a:satMod val="175000"/>
                          <a:alpha val="40000"/>
                        </a:schemeClr>
                      </a:glow>
                    </a:effectLst>
                  </pic:spPr>
                </pic:pic>
              </a:graphicData>
            </a:graphic>
          </wp:inline>
        </w:drawing>
      </w:r>
    </w:p>
    <w:p w14:paraId="1BC5EE5B" w14:textId="1528BAEC" w:rsidR="00F31211" w:rsidRDefault="00F31211" w:rsidP="00754895">
      <w:pPr>
        <w:spacing w:line="360" w:lineRule="auto"/>
        <w:ind w:left="2836" w:firstLine="0"/>
        <w:rPr>
          <w:rFonts w:cs="Times New Roman"/>
        </w:rPr>
      </w:pPr>
      <w:r>
        <w:rPr>
          <w:rFonts w:cs="Times New Roman"/>
        </w:rPr>
        <w:t>Hình 2.2</w:t>
      </w:r>
      <w:r w:rsidR="00754895">
        <w:rPr>
          <w:rFonts w:cs="Times New Roman"/>
        </w:rPr>
        <w:t>.1</w:t>
      </w:r>
      <w:r>
        <w:rPr>
          <w:rFonts w:cs="Times New Roman"/>
        </w:rPr>
        <w:t xml:space="preserve"> </w:t>
      </w:r>
      <w:r w:rsidR="00754895">
        <w:rPr>
          <w:rFonts w:cs="Times New Roman"/>
        </w:rPr>
        <w:t>Class Process</w:t>
      </w:r>
    </w:p>
    <w:p w14:paraId="5697A169" w14:textId="77777777" w:rsidR="00221DCB" w:rsidRDefault="00221DCB" w:rsidP="00754895">
      <w:pPr>
        <w:spacing w:line="360" w:lineRule="auto"/>
        <w:ind w:left="2836" w:firstLine="0"/>
        <w:rPr>
          <w:rFonts w:cs="Times New Roman"/>
        </w:rPr>
      </w:pPr>
    </w:p>
    <w:p w14:paraId="0B1CE92A" w14:textId="07A5E6E2" w:rsidR="00754895" w:rsidRDefault="00754895" w:rsidP="00754895">
      <w:pPr>
        <w:spacing w:line="360" w:lineRule="auto"/>
        <w:ind w:firstLine="0"/>
        <w:rPr>
          <w:rFonts w:cs="Times New Roman"/>
        </w:rPr>
      </w:pPr>
      <w:r>
        <w:rPr>
          <w:rFonts w:cs="Times New Roman"/>
        </w:rPr>
        <w:tab/>
      </w:r>
      <w:r>
        <w:rPr>
          <w:rFonts w:cs="Times New Roman"/>
        </w:rPr>
        <w:tab/>
        <w:t xml:space="preserve">Hàm chính của thuật toán Round Robin được truyền vào các tham số như pid_list (danh sách ID của các tiến trình), burst_time_list (danh sách thời gian thực thi), arrival_time_list (danh sách thời </w:t>
      </w:r>
      <w:r w:rsidR="00497BCB">
        <w:rPr>
          <w:rFonts w:cs="Times New Roman"/>
        </w:rPr>
        <w:t>điểm</w:t>
      </w:r>
      <w:r>
        <w:rPr>
          <w:rFonts w:cs="Times New Roman"/>
        </w:rPr>
        <w:t xml:space="preserve"> đến) và quatum (đơn vị thời gian)</w:t>
      </w:r>
    </w:p>
    <w:p w14:paraId="13E8E1F8" w14:textId="640B7E5B" w:rsidR="00754895" w:rsidRDefault="008A20A0" w:rsidP="00754895">
      <w:pPr>
        <w:spacing w:line="360" w:lineRule="auto"/>
        <w:ind w:firstLine="0"/>
        <w:rPr>
          <w:rFonts w:cs="Times New Roman"/>
        </w:rPr>
      </w:pPr>
      <w:r w:rsidRPr="00754895">
        <w:rPr>
          <w:rFonts w:cs="Times New Roman"/>
          <w:noProof/>
        </w:rPr>
        <w:drawing>
          <wp:inline distT="0" distB="0" distL="0" distR="0" wp14:anchorId="27FB50B0" wp14:editId="7FBE223C">
            <wp:extent cx="5939790" cy="3195320"/>
            <wp:effectExtent l="76200" t="76200" r="80010" b="812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9790" cy="3195320"/>
                    </a:xfrm>
                    <a:prstGeom prst="rect">
                      <a:avLst/>
                    </a:prstGeom>
                    <a:effectLst>
                      <a:glow rad="63500">
                        <a:schemeClr val="accent3">
                          <a:satMod val="175000"/>
                          <a:alpha val="40000"/>
                        </a:schemeClr>
                      </a:glow>
                    </a:effectLst>
                  </pic:spPr>
                </pic:pic>
              </a:graphicData>
            </a:graphic>
          </wp:inline>
        </w:drawing>
      </w:r>
    </w:p>
    <w:p w14:paraId="31DA841E" w14:textId="2423B4D2" w:rsidR="00754895" w:rsidRDefault="00754895" w:rsidP="00754895">
      <w:pPr>
        <w:spacing w:line="360" w:lineRule="auto"/>
        <w:ind w:left="2127"/>
        <w:rPr>
          <w:rFonts w:cs="Times New Roman"/>
        </w:rPr>
      </w:pPr>
      <w:r>
        <w:rPr>
          <w:rFonts w:cs="Times New Roman"/>
        </w:rPr>
        <w:t>Hình 2.2.2 Def round_robin (1)</w:t>
      </w:r>
    </w:p>
    <w:p w14:paraId="557081DE" w14:textId="7B040C25" w:rsidR="00754895" w:rsidRDefault="00754895" w:rsidP="00754895">
      <w:pPr>
        <w:spacing w:line="360" w:lineRule="auto"/>
        <w:ind w:firstLine="0"/>
        <w:rPr>
          <w:rFonts w:cs="Times New Roman"/>
        </w:rPr>
      </w:pPr>
      <w:r>
        <w:rPr>
          <w:rFonts w:cs="Times New Roman"/>
        </w:rPr>
        <w:tab/>
      </w:r>
      <w:r>
        <w:rPr>
          <w:rFonts w:cs="Times New Roman"/>
        </w:rPr>
        <w:tab/>
        <w:t>Định nghĩa các biến:</w:t>
      </w:r>
    </w:p>
    <w:p w14:paraId="6552F3EE" w14:textId="5F6D7C6E" w:rsidR="00754895" w:rsidRDefault="00754895" w:rsidP="00754895">
      <w:pPr>
        <w:spacing w:line="360" w:lineRule="auto"/>
        <w:ind w:firstLine="0"/>
        <w:rPr>
          <w:rFonts w:cs="Times New Roman"/>
        </w:rPr>
      </w:pPr>
      <w:r>
        <w:rPr>
          <w:rFonts w:cs="Times New Roman"/>
        </w:rPr>
        <w:tab/>
        <w:t>- Biến queue: là biến danh sách hàng đợi chứa thứ tự thực thi của các tiến trình</w:t>
      </w:r>
    </w:p>
    <w:p w14:paraId="69F6A8D3" w14:textId="77777777" w:rsidR="00F34A9E" w:rsidRPr="00F34A9E" w:rsidRDefault="00754895" w:rsidP="00F34A9E">
      <w:pPr>
        <w:spacing w:line="360" w:lineRule="auto"/>
        <w:ind w:firstLine="0"/>
        <w:rPr>
          <w:rFonts w:cs="Times New Roman"/>
          <w:lang w:val="en-US"/>
        </w:rPr>
      </w:pPr>
      <w:r>
        <w:rPr>
          <w:rFonts w:cs="Times New Roman"/>
        </w:rPr>
        <w:lastRenderedPageBreak/>
        <w:tab/>
      </w:r>
      <w:r w:rsidR="00F34A9E" w:rsidRPr="00F34A9E">
        <w:rPr>
          <w:rFonts w:cs="Times New Roman"/>
          <w:lang w:val="en-US"/>
        </w:rPr>
        <w:t>- Biến visited: là biến danh sách chứa các giá trị đúng sai, đúng khi tiến trình được thực thi còn sai khi vẫn ở không được thực thi</w:t>
      </w:r>
    </w:p>
    <w:p w14:paraId="36B7A6C8" w14:textId="77777777" w:rsidR="00F34A9E" w:rsidRPr="00F34A9E" w:rsidRDefault="00F34A9E" w:rsidP="00F34A9E">
      <w:pPr>
        <w:spacing w:line="360" w:lineRule="auto"/>
        <w:ind w:firstLine="0"/>
        <w:rPr>
          <w:rFonts w:cs="Times New Roman"/>
          <w:lang w:val="en-US"/>
        </w:rPr>
      </w:pPr>
      <w:r w:rsidRPr="00F34A9E">
        <w:rPr>
          <w:rFonts w:cs="Times New Roman"/>
          <w:lang w:val="en-US"/>
        </w:rPr>
        <w:tab/>
        <w:t>- Biến Processes: là biến danh sách chứa tấ cả các tiến trình, mỗi tiến trình là 1 class</w:t>
      </w:r>
    </w:p>
    <w:p w14:paraId="3E86115C" w14:textId="3675F330" w:rsidR="00F34A9E" w:rsidRDefault="00F34A9E" w:rsidP="00F34A9E">
      <w:pPr>
        <w:spacing w:line="360" w:lineRule="auto"/>
        <w:ind w:firstLine="0"/>
        <w:rPr>
          <w:rFonts w:cs="Times New Roman"/>
          <w:lang w:val="en-US"/>
        </w:rPr>
      </w:pPr>
      <w:r w:rsidRPr="00F34A9E">
        <w:rPr>
          <w:rFonts w:cs="Times New Roman"/>
          <w:lang w:val="en-US"/>
        </w:rPr>
        <w:tab/>
        <w:t>- Biến executed_process</w:t>
      </w:r>
      <w:r>
        <w:rPr>
          <w:rFonts w:cs="Times New Roman"/>
          <w:lang w:val="en-US"/>
        </w:rPr>
        <w:t>es</w:t>
      </w:r>
      <w:r w:rsidRPr="00F34A9E">
        <w:rPr>
          <w:rFonts w:cs="Times New Roman"/>
          <w:lang w:val="en-US"/>
        </w:rPr>
        <w:t xml:space="preserve">: </w:t>
      </w:r>
      <w:r>
        <w:rPr>
          <w:rFonts w:cs="Times New Roman"/>
          <w:lang w:val="en-US"/>
        </w:rPr>
        <w:t xml:space="preserve"> là biến danh sách sẽ chứa thứ tự các tiến trình được thực thi</w:t>
      </w:r>
    </w:p>
    <w:p w14:paraId="65FF4AEE" w14:textId="1ADFEDC1" w:rsidR="00F34A9E" w:rsidRDefault="00F34A9E" w:rsidP="00F34A9E">
      <w:pPr>
        <w:spacing w:line="360" w:lineRule="auto"/>
        <w:ind w:firstLine="0"/>
        <w:rPr>
          <w:rFonts w:cs="Times New Roman"/>
          <w:lang w:val="en-US"/>
        </w:rPr>
      </w:pPr>
      <w:r>
        <w:rPr>
          <w:rFonts w:cs="Times New Roman"/>
          <w:lang w:val="en-US"/>
        </w:rPr>
        <w:tab/>
        <w:t>- Biến completed: là biến biểu diễn cho số lượng tiến trình đã thực thi xong</w:t>
      </w:r>
    </w:p>
    <w:p w14:paraId="1BB0CBC6" w14:textId="27D2D73A" w:rsidR="00F34A9E" w:rsidRDefault="00F34A9E" w:rsidP="00F34A9E">
      <w:pPr>
        <w:spacing w:line="360" w:lineRule="auto"/>
        <w:ind w:firstLine="0"/>
        <w:rPr>
          <w:rFonts w:cs="Times New Roman"/>
          <w:lang w:val="en-US"/>
        </w:rPr>
      </w:pPr>
      <w:r>
        <w:rPr>
          <w:rFonts w:cs="Times New Roman"/>
          <w:lang w:val="en-US"/>
        </w:rPr>
        <w:tab/>
        <w:t xml:space="preserve">- Biến current_time: </w:t>
      </w:r>
      <w:r w:rsidR="00245867">
        <w:rPr>
          <w:rFonts w:cs="Times New Roman"/>
          <w:lang w:val="en-US"/>
        </w:rPr>
        <w:t xml:space="preserve">trả về thời gian hiện tại </w:t>
      </w:r>
    </w:p>
    <w:p w14:paraId="5E97956C" w14:textId="0DE904CC" w:rsidR="00245867" w:rsidRDefault="00245867" w:rsidP="00F34A9E">
      <w:pPr>
        <w:spacing w:line="360" w:lineRule="auto"/>
        <w:ind w:firstLine="0"/>
        <w:rPr>
          <w:rFonts w:cs="Times New Roman"/>
          <w:lang w:val="en-US"/>
        </w:rPr>
      </w:pPr>
      <w:r>
        <w:rPr>
          <w:rFonts w:cs="Times New Roman"/>
          <w:lang w:val="en-US"/>
        </w:rPr>
        <w:tab/>
        <w:t>- Biến sum_turn_around_time: là tổng</w:t>
      </w:r>
      <w:r w:rsidR="003B6179">
        <w:rPr>
          <w:rFonts w:cs="Times New Roman"/>
          <w:lang w:val="en-US"/>
        </w:rPr>
        <w:t xml:space="preserve"> thời gian để hoàn tất tất cả tiến trình</w:t>
      </w:r>
    </w:p>
    <w:p w14:paraId="3F69BBC2" w14:textId="008811D4" w:rsidR="003B6179" w:rsidRDefault="003B6179" w:rsidP="00F34A9E">
      <w:pPr>
        <w:spacing w:line="360" w:lineRule="auto"/>
        <w:ind w:firstLine="0"/>
        <w:rPr>
          <w:rFonts w:cs="Times New Roman"/>
          <w:lang w:val="en-US"/>
        </w:rPr>
      </w:pPr>
      <w:r>
        <w:rPr>
          <w:rFonts w:cs="Times New Roman"/>
          <w:lang w:val="en-US"/>
        </w:rPr>
        <w:tab/>
        <w:t>- Biến sum_waiting_time: là tổng thời gian các tiến trình khi ở trong hàng đợi</w:t>
      </w:r>
    </w:p>
    <w:p w14:paraId="7F20AA95" w14:textId="4C5FF9C0" w:rsidR="003B6179" w:rsidRDefault="003B6179" w:rsidP="00F34A9E">
      <w:pPr>
        <w:spacing w:line="360" w:lineRule="auto"/>
        <w:ind w:firstLine="0"/>
        <w:rPr>
          <w:rFonts w:cs="Times New Roman"/>
          <w:lang w:val="en-US"/>
        </w:rPr>
      </w:pPr>
      <w:r>
        <w:rPr>
          <w:rFonts w:cs="Times New Roman"/>
          <w:lang w:val="en-US"/>
        </w:rPr>
        <w:tab/>
      </w:r>
      <w:r>
        <w:rPr>
          <w:rFonts w:cs="Times New Roman"/>
          <w:lang w:val="en-US"/>
        </w:rPr>
        <w:tab/>
        <w:t xml:space="preserve">Vòng for đầu tiên, ta thực hiện nhập thông tin các tiến trình vào danh sách Processes. Vòng for thứ hai, khi tất cả các tiến trình chưa được thực thi, ta set visited cho từng tiến trình là False. </w:t>
      </w:r>
      <w:r w:rsidR="00CE31D2">
        <w:rPr>
          <w:rFonts w:cs="Times New Roman"/>
          <w:lang w:val="en-US"/>
        </w:rPr>
        <w:t>Nhập thủ công tiến trình đầu tiên vào hàng đợi với queue.append(0), 0 là id của tiến trình đầu tiên, set visited bằng True.</w:t>
      </w:r>
    </w:p>
    <w:p w14:paraId="697DAB7D" w14:textId="77777777" w:rsidR="00221DCB" w:rsidRDefault="00221DCB" w:rsidP="00F34A9E">
      <w:pPr>
        <w:spacing w:line="360" w:lineRule="auto"/>
        <w:ind w:firstLine="0"/>
        <w:rPr>
          <w:rFonts w:cs="Times New Roman"/>
          <w:lang w:val="en-US"/>
        </w:rPr>
      </w:pPr>
    </w:p>
    <w:p w14:paraId="2016C335" w14:textId="50543E42" w:rsidR="008A20A0" w:rsidRPr="00F34A9E" w:rsidRDefault="008A20A0" w:rsidP="00F34A9E">
      <w:pPr>
        <w:spacing w:line="360" w:lineRule="auto"/>
        <w:ind w:firstLine="0"/>
        <w:rPr>
          <w:rFonts w:cs="Times New Roman"/>
          <w:lang w:val="en-US"/>
        </w:rPr>
      </w:pPr>
      <w:r w:rsidRPr="008A20A0">
        <w:rPr>
          <w:rFonts w:cs="Times New Roman"/>
          <w:lang w:val="en-US"/>
        </w:rPr>
        <w:drawing>
          <wp:inline distT="0" distB="0" distL="0" distR="0" wp14:anchorId="4AE55B45" wp14:editId="1493869D">
            <wp:extent cx="5939790" cy="2715895"/>
            <wp:effectExtent l="76200" t="76200" r="80010" b="844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715895"/>
                    </a:xfrm>
                    <a:prstGeom prst="rect">
                      <a:avLst/>
                    </a:prstGeom>
                    <a:ln>
                      <a:noFill/>
                    </a:ln>
                    <a:effectLst>
                      <a:glow rad="63500">
                        <a:schemeClr val="accent3">
                          <a:satMod val="175000"/>
                          <a:alpha val="40000"/>
                        </a:schemeClr>
                      </a:glow>
                    </a:effectLst>
                  </pic:spPr>
                </pic:pic>
              </a:graphicData>
            </a:graphic>
          </wp:inline>
        </w:drawing>
      </w:r>
    </w:p>
    <w:p w14:paraId="0CF38503" w14:textId="7605822D" w:rsidR="00221DCB" w:rsidRDefault="00221DCB" w:rsidP="00221DCB">
      <w:pPr>
        <w:spacing w:line="360" w:lineRule="auto"/>
        <w:ind w:left="2127"/>
        <w:rPr>
          <w:rFonts w:cs="Times New Roman"/>
        </w:rPr>
      </w:pPr>
      <w:r>
        <w:rPr>
          <w:rFonts w:cs="Times New Roman"/>
        </w:rPr>
        <w:t>Hình 2.2.</w:t>
      </w:r>
      <w:r>
        <w:rPr>
          <w:rFonts w:cs="Times New Roman"/>
        </w:rPr>
        <w:t>3</w:t>
      </w:r>
      <w:r>
        <w:rPr>
          <w:rFonts w:cs="Times New Roman"/>
        </w:rPr>
        <w:t xml:space="preserve"> Def round_robin (</w:t>
      </w:r>
      <w:r>
        <w:rPr>
          <w:rFonts w:cs="Times New Roman"/>
        </w:rPr>
        <w:t>2</w:t>
      </w:r>
      <w:r>
        <w:rPr>
          <w:rFonts w:cs="Times New Roman"/>
        </w:rPr>
        <w:t>)</w:t>
      </w:r>
    </w:p>
    <w:p w14:paraId="4F7455C3" w14:textId="77E3F3A3" w:rsidR="004C3055" w:rsidRDefault="00221DCB" w:rsidP="00754895">
      <w:pPr>
        <w:spacing w:line="360" w:lineRule="auto"/>
        <w:ind w:firstLine="0"/>
        <w:rPr>
          <w:rFonts w:cs="Times New Roman"/>
        </w:rPr>
      </w:pPr>
      <w:r>
        <w:rPr>
          <w:rFonts w:cs="Times New Roman"/>
        </w:rPr>
        <w:tab/>
      </w:r>
      <w:r>
        <w:rPr>
          <w:rFonts w:cs="Times New Roman"/>
        </w:rPr>
        <w:tab/>
        <w:t xml:space="preserve">Ta sẽ cần một vòng lặp while để chạy chương trình với điều kiện completed != len(pid_list) tức là vòng lặp </w:t>
      </w:r>
      <w:r w:rsidR="003E2221">
        <w:rPr>
          <w:rFonts w:cs="Times New Roman"/>
        </w:rPr>
        <w:t xml:space="preserve">vẫn sẽ chạy khi biến danh sách completed khác độ dài danh sách các tiến trình. Biến index là biến local được tạo để lấy giá trị </w:t>
      </w:r>
      <w:r w:rsidR="003E2221">
        <w:rPr>
          <w:rFonts w:cs="Times New Roman"/>
        </w:rPr>
        <w:lastRenderedPageBreak/>
        <w:t>đầu tiên của hàng đ</w:t>
      </w:r>
      <w:r w:rsidR="00E719DF">
        <w:rPr>
          <w:rFonts w:cs="Times New Roman"/>
        </w:rPr>
        <w:t>ợi queue</w:t>
      </w:r>
      <w:r w:rsidR="007041E9">
        <w:rPr>
          <w:rFonts w:cs="Times New Roman"/>
        </w:rPr>
        <w:t xml:space="preserve"> loại ra</w:t>
      </w:r>
      <w:r w:rsidR="00E719DF">
        <w:rPr>
          <w:rFonts w:cs="Times New Roman"/>
        </w:rPr>
        <w:t>.</w:t>
      </w:r>
      <w:r w:rsidR="001B694F">
        <w:rPr>
          <w:rFonts w:cs="Times New Roman"/>
        </w:rPr>
        <w:t xml:space="preserve"> Sau đó biến tiến trình với ID bằng index sẽ được thực thi tức là thêm vào biến danh sách executed</w:t>
      </w:r>
      <w:r w:rsidR="00E029F3">
        <w:rPr>
          <w:rFonts w:cs="Times New Roman"/>
        </w:rPr>
        <w:t xml:space="preserve">. </w:t>
      </w:r>
    </w:p>
    <w:p w14:paraId="064B8146" w14:textId="6BD681FB" w:rsidR="00754895" w:rsidRDefault="004C3055" w:rsidP="00754895">
      <w:pPr>
        <w:spacing w:line="360" w:lineRule="auto"/>
        <w:ind w:firstLine="0"/>
        <w:rPr>
          <w:rFonts w:cs="Times New Roman"/>
        </w:rPr>
      </w:pPr>
      <w:r>
        <w:rPr>
          <w:rFonts w:cs="Times New Roman"/>
        </w:rPr>
        <w:tab/>
      </w:r>
      <w:r>
        <w:rPr>
          <w:rFonts w:cs="Times New Roman"/>
        </w:rPr>
        <w:tab/>
      </w:r>
      <w:r w:rsidR="00FE6331">
        <w:rPr>
          <w:rFonts w:cs="Times New Roman"/>
        </w:rPr>
        <w:t>Câu lệnh điều kiện đầu tiền kiểm tra xem nếu thời gian thực thi còn lại của 1 tiến trình bằng với thời gian cần phải thực thi của nó tức là chưa thực thi được gì, tiến trình này mới vào thì start_time của tiến trình đó</w:t>
      </w:r>
      <w:r w:rsidR="00497BCB">
        <w:rPr>
          <w:rFonts w:cs="Times New Roman"/>
        </w:rPr>
        <w:t xml:space="preserve"> bằng max của thời gian hiện tại và thời điểm tiến trình đó xuất hiện</w:t>
      </w:r>
      <w:r w:rsidR="00F70F9A">
        <w:rPr>
          <w:rFonts w:cs="Times New Roman"/>
        </w:rPr>
        <w:t>. Để giải thích tại sao lại lấy max của current_time và arrival_time là vì: Giả sử có 1 tiến trình đang chạy và trong thời gian nó chạy thì có một tiến trình khác được thêm vào hàng đợi, vậy thời gian start_time để tiến trình đó chạy là sau</w:t>
      </w:r>
      <w:r w:rsidR="00CF3A7E">
        <w:rPr>
          <w:rFonts w:cs="Times New Roman"/>
        </w:rPr>
        <w:t xml:space="preserve"> khi tiến trình trước chạy xong tức là thời điểm lúc đó là current_time chứ không phải là arrival_time của tiến trình sau. Nhưng có trường hợp ngoại lệ là thời điểm xuất hiện và thời gian thực thi của 1 tiến trình trước nhỏ hơn so với thời điểm xuất hiện của tiến trình sau thì lúc này start_time của tiến trình sau phải bằng arrival_time của nó.</w:t>
      </w:r>
      <w:r w:rsidR="00497BCB">
        <w:rPr>
          <w:rFonts w:cs="Times New Roman"/>
        </w:rPr>
        <w:t xml:space="preserve"> </w:t>
      </w:r>
      <w:r w:rsidR="00CF3A7E">
        <w:rPr>
          <w:rFonts w:cs="Times New Roman"/>
        </w:rPr>
        <w:t>S</w:t>
      </w:r>
      <w:r w:rsidR="00497BCB">
        <w:rPr>
          <w:rFonts w:cs="Times New Roman"/>
        </w:rPr>
        <w:t xml:space="preserve">au khi thực thi </w:t>
      </w:r>
      <w:r w:rsidR="00D768E6">
        <w:rPr>
          <w:rFonts w:cs="Times New Roman"/>
        </w:rPr>
        <w:t>thì lúc này biến current_time sẽ được gán bằng giá trị start_time.</w:t>
      </w:r>
    </w:p>
    <w:p w14:paraId="080F3648" w14:textId="42BCA961" w:rsidR="004C3055" w:rsidRDefault="004C3055" w:rsidP="00754895">
      <w:pPr>
        <w:spacing w:line="360" w:lineRule="auto"/>
        <w:ind w:firstLine="0"/>
        <w:rPr>
          <w:rFonts w:cs="Times New Roman"/>
        </w:rPr>
      </w:pPr>
      <w:r>
        <w:rPr>
          <w:rFonts w:cs="Times New Roman"/>
        </w:rPr>
        <w:tab/>
      </w:r>
      <w:r>
        <w:rPr>
          <w:rFonts w:cs="Times New Roman"/>
        </w:rPr>
        <w:tab/>
        <w:t>Câu lệnh điều kiện thứ hai</w:t>
      </w:r>
      <w:r w:rsidR="00322083">
        <w:rPr>
          <w:rFonts w:cs="Times New Roman"/>
        </w:rPr>
        <w:t xml:space="preserve"> kiểm tra xem nếu thời gian thực thi còn lại của tiến trình lớn hơn đơn vị thời gian quantum thì khi thực thi sẽ giảm thời gian thực thi còn lại đi lượng thời gian bằng quantum, và set thời gian hiện tại cộng thêm quantum. Trong trường hợp thời gian thực thi còn lại nhỏ hơn quantum thì thời gian hiện tại current_time cộng thêm lượng thời gian bằng thời gian thực thi còn lại của tiến trình</w:t>
      </w:r>
      <w:r w:rsidR="00343886">
        <w:rPr>
          <w:rFonts w:cs="Times New Roman"/>
        </w:rPr>
        <w:t xml:space="preserve"> và thời gian thực thi còn lại của tiến trình bằng 0.</w:t>
      </w:r>
      <w:r w:rsidR="00F64B2B">
        <w:rPr>
          <w:rFonts w:cs="Times New Roman"/>
        </w:rPr>
        <w:t xml:space="preserve"> Biến completed sẽ </w:t>
      </w:r>
      <w:r w:rsidR="00E0507F">
        <w:rPr>
          <w:rFonts w:cs="Times New Roman"/>
        </w:rPr>
        <w:t>cộng thêm 1. Biến thời gian hoàn thành compl</w:t>
      </w:r>
      <w:r w:rsidR="00AA5E5A">
        <w:rPr>
          <w:rFonts w:cs="Times New Roman"/>
        </w:rPr>
        <w:t>et</w:t>
      </w:r>
      <w:r w:rsidR="00E0507F">
        <w:rPr>
          <w:rFonts w:cs="Times New Roman"/>
        </w:rPr>
        <w:t>ion_time sẽ được set bằng thời điểm hiện tại current_time</w:t>
      </w:r>
      <w:r w:rsidR="00E96A98">
        <w:rPr>
          <w:rFonts w:cs="Times New Roman"/>
        </w:rPr>
        <w:t xml:space="preserve">. Biến thời </w:t>
      </w:r>
      <w:r w:rsidR="00AA5E5A">
        <w:rPr>
          <w:rFonts w:cs="Times New Roman"/>
        </w:rPr>
        <w:t>điểm</w:t>
      </w:r>
      <w:r w:rsidR="00E96A98">
        <w:rPr>
          <w:rFonts w:cs="Times New Roman"/>
        </w:rPr>
        <w:t xml:space="preserve"> quay vòng</w:t>
      </w:r>
      <w:r w:rsidR="004F3A74">
        <w:rPr>
          <w:rFonts w:cs="Times New Roman"/>
        </w:rPr>
        <w:t xml:space="preserve"> sẽ bằng thời </w:t>
      </w:r>
      <w:r w:rsidR="00AF463B">
        <w:rPr>
          <w:rFonts w:cs="Times New Roman"/>
        </w:rPr>
        <w:t>điểm</w:t>
      </w:r>
      <w:r w:rsidR="004F3A74">
        <w:rPr>
          <w:rFonts w:cs="Times New Roman"/>
        </w:rPr>
        <w:t xml:space="preserve"> hiện tại </w:t>
      </w:r>
      <w:r w:rsidR="00AF3258">
        <w:rPr>
          <w:rFonts w:cs="Times New Roman"/>
        </w:rPr>
        <w:t xml:space="preserve">khi mà tiến trình đã thực hiện được một phần </w:t>
      </w:r>
      <w:r w:rsidR="00AF463B">
        <w:rPr>
          <w:rFonts w:cs="Times New Roman"/>
        </w:rPr>
        <w:t xml:space="preserve">xong vào hàng đợi </w:t>
      </w:r>
      <w:r w:rsidR="00AF3258">
        <w:rPr>
          <w:rFonts w:cs="Times New Roman"/>
        </w:rPr>
        <w:t xml:space="preserve">trừ đi thời gian tiến trình xuất hiện, sau đó tất cả được cộng vào biến sum_turn_around_time.  </w:t>
      </w:r>
      <w:r w:rsidR="000444E5">
        <w:rPr>
          <w:rFonts w:cs="Times New Roman"/>
        </w:rPr>
        <w:t>Biến thời gian chờ của 1 tiến trình sẽ bằng thời gian lúc tiến trình đó hoàn thành thực thi trừ đi thời gian thực thi của tiến trình đó, sau đó tất cả được cộng vào biến sum_waiting_time.</w:t>
      </w:r>
    </w:p>
    <w:p w14:paraId="5ABAD1D1" w14:textId="19E8E9F5" w:rsidR="00EA3BDD" w:rsidRDefault="00EA3BDD" w:rsidP="00754895">
      <w:pPr>
        <w:spacing w:line="360" w:lineRule="auto"/>
        <w:ind w:firstLine="0"/>
        <w:rPr>
          <w:rFonts w:cs="Times New Roman"/>
        </w:rPr>
      </w:pPr>
      <w:r w:rsidRPr="00EA3BDD">
        <w:rPr>
          <w:rFonts w:cs="Times New Roman"/>
        </w:rPr>
        <w:lastRenderedPageBreak/>
        <w:drawing>
          <wp:inline distT="0" distB="0" distL="0" distR="0" wp14:anchorId="3397BC3F" wp14:editId="5AAF80B1">
            <wp:extent cx="5939790" cy="1602105"/>
            <wp:effectExtent l="76200" t="76200" r="80010" b="742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1602105"/>
                    </a:xfrm>
                    <a:prstGeom prst="rect">
                      <a:avLst/>
                    </a:prstGeom>
                    <a:ln>
                      <a:noFill/>
                    </a:ln>
                    <a:effectLst>
                      <a:glow rad="63500">
                        <a:schemeClr val="accent3">
                          <a:satMod val="175000"/>
                          <a:alpha val="40000"/>
                        </a:schemeClr>
                      </a:glow>
                    </a:effectLst>
                  </pic:spPr>
                </pic:pic>
              </a:graphicData>
            </a:graphic>
          </wp:inline>
        </w:drawing>
      </w:r>
    </w:p>
    <w:p w14:paraId="1987797E" w14:textId="1AAA4690" w:rsidR="00EA3BDD" w:rsidRDefault="00EA3BDD" w:rsidP="00EA3BDD">
      <w:pPr>
        <w:spacing w:line="360" w:lineRule="auto"/>
        <w:ind w:left="2127"/>
        <w:rPr>
          <w:rFonts w:cs="Times New Roman"/>
        </w:rPr>
      </w:pPr>
      <w:r>
        <w:rPr>
          <w:rFonts w:cs="Times New Roman"/>
        </w:rPr>
        <w:t>Hình 2.2.</w:t>
      </w:r>
      <w:r>
        <w:rPr>
          <w:rFonts w:cs="Times New Roman"/>
        </w:rPr>
        <w:t>4</w:t>
      </w:r>
      <w:r>
        <w:rPr>
          <w:rFonts w:cs="Times New Roman"/>
        </w:rPr>
        <w:t xml:space="preserve"> Def round_robin (</w:t>
      </w:r>
      <w:r>
        <w:rPr>
          <w:rFonts w:cs="Times New Roman"/>
        </w:rPr>
        <w:t>3</w:t>
      </w:r>
      <w:r>
        <w:rPr>
          <w:rFonts w:cs="Times New Roman"/>
        </w:rPr>
        <w:t>)</w:t>
      </w:r>
    </w:p>
    <w:p w14:paraId="176425D0" w14:textId="7F06AFD8" w:rsidR="00EA3BDD" w:rsidRDefault="00EA3BDD" w:rsidP="00754895">
      <w:pPr>
        <w:spacing w:line="360" w:lineRule="auto"/>
        <w:ind w:firstLine="0"/>
        <w:rPr>
          <w:rFonts w:cs="Times New Roman"/>
        </w:rPr>
      </w:pPr>
      <w:r>
        <w:rPr>
          <w:rFonts w:cs="Times New Roman"/>
        </w:rPr>
        <w:tab/>
      </w:r>
      <w:r>
        <w:rPr>
          <w:rFonts w:cs="Times New Roman"/>
        </w:rPr>
        <w:tab/>
        <w:t>Vòng lặp for trên kiểm tra xem trong danh sách các tiến trình, tiến trình nào đang có thời gian thực thi còn lại lớn hơn 0 và thời điểm xuất hiện của nó nhỏ hơn hoặc bằng thời gian hiện tại và chưa</w:t>
      </w:r>
      <w:r w:rsidR="005622CC">
        <w:rPr>
          <w:rFonts w:cs="Times New Roman"/>
        </w:rPr>
        <w:t xml:space="preserve"> được thêm vào hàng đợi thì ID của tiến trình đo sẽ được thêm vào và set visited bằng True, do là ID 0 đã được thêm từ trước nên vòng lặp for này sẽ thêm bắt đầu từ 1.</w:t>
      </w:r>
    </w:p>
    <w:p w14:paraId="3E94E695" w14:textId="7DC36323" w:rsidR="007041E9" w:rsidRDefault="007041E9" w:rsidP="00754895">
      <w:pPr>
        <w:spacing w:line="360" w:lineRule="auto"/>
        <w:ind w:firstLine="0"/>
        <w:rPr>
          <w:rFonts w:cs="Times New Roman"/>
        </w:rPr>
      </w:pPr>
      <w:r>
        <w:rPr>
          <w:rFonts w:cs="Times New Roman"/>
        </w:rPr>
        <w:tab/>
      </w:r>
      <w:r>
        <w:rPr>
          <w:rFonts w:cs="Times New Roman"/>
        </w:rPr>
        <w:tab/>
        <w:t>Câu lệnh điều kiện đầu tiên kiểm tra nếu thời gian thực thi còn lại của tiến trình vẫn chưa hết, nó sẽ được thêm lại vào hàng đợi, do là bị pop từ đầu nên lúc này phải thêm lại.</w:t>
      </w:r>
    </w:p>
    <w:p w14:paraId="4BBF36AB" w14:textId="5D3F194E" w:rsidR="007041E9" w:rsidRDefault="007041E9" w:rsidP="00754895">
      <w:pPr>
        <w:spacing w:line="360" w:lineRule="auto"/>
        <w:ind w:firstLine="0"/>
        <w:rPr>
          <w:rFonts w:cs="Times New Roman"/>
        </w:rPr>
      </w:pPr>
      <w:r>
        <w:rPr>
          <w:rFonts w:cs="Times New Roman"/>
        </w:rPr>
        <w:tab/>
      </w:r>
      <w:r>
        <w:rPr>
          <w:rFonts w:cs="Times New Roman"/>
        </w:rPr>
        <w:tab/>
        <w:t>Câu lệnh điều kiện thứ hai kiểm tra xem nếu hàng đợi đang rỗng, nó sẽ thêm một tiến trình mới với điều kiện thời gian thực thi còn lại của tiến trình đó lớn hơn</w:t>
      </w:r>
      <w:r w:rsidR="000007D3">
        <w:rPr>
          <w:rFonts w:cs="Times New Roman"/>
        </w:rPr>
        <w:t xml:space="preserve"> 0.</w:t>
      </w:r>
    </w:p>
    <w:p w14:paraId="58BAA312" w14:textId="0B0ECC4C" w:rsidR="000007D3" w:rsidRDefault="000007D3" w:rsidP="00754895">
      <w:pPr>
        <w:spacing w:line="360" w:lineRule="auto"/>
        <w:ind w:firstLine="0"/>
        <w:rPr>
          <w:rFonts w:cs="Times New Roman"/>
        </w:rPr>
      </w:pPr>
    </w:p>
    <w:p w14:paraId="19306EB6" w14:textId="56E045D1" w:rsidR="000007D3" w:rsidRDefault="00520232" w:rsidP="00754895">
      <w:pPr>
        <w:spacing w:line="360" w:lineRule="auto"/>
        <w:ind w:firstLine="0"/>
        <w:rPr>
          <w:rFonts w:cs="Times New Roman"/>
        </w:rPr>
      </w:pPr>
      <w:r>
        <w:rPr>
          <w:rFonts w:cs="Times New Roman"/>
        </w:rPr>
        <w:tab/>
      </w:r>
      <w:r>
        <w:rPr>
          <w:rFonts w:cs="Times New Roman"/>
        </w:rPr>
        <w:tab/>
        <w:t>Dưới đây là phần in và lưu output vào file .txt</w:t>
      </w:r>
    </w:p>
    <w:p w14:paraId="51C04285" w14:textId="3AE5B3D3" w:rsidR="000007D3" w:rsidRDefault="000007D3" w:rsidP="00754895">
      <w:pPr>
        <w:spacing w:line="360" w:lineRule="auto"/>
        <w:ind w:firstLine="0"/>
        <w:rPr>
          <w:rFonts w:cs="Times New Roman"/>
        </w:rPr>
      </w:pPr>
      <w:r w:rsidRPr="000007D3">
        <w:rPr>
          <w:rFonts w:cs="Times New Roman"/>
        </w:rPr>
        <w:drawing>
          <wp:inline distT="0" distB="0" distL="0" distR="0" wp14:anchorId="1B0B075F" wp14:editId="318CA11D">
            <wp:extent cx="5939790" cy="1786255"/>
            <wp:effectExtent l="76200" t="76200" r="80010" b="806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062"/>
                    <a:stretch/>
                  </pic:blipFill>
                  <pic:spPr bwMode="auto">
                    <a:xfrm>
                      <a:off x="0" y="0"/>
                      <a:ext cx="5939790" cy="1786255"/>
                    </a:xfrm>
                    <a:prstGeom prst="rect">
                      <a:avLst/>
                    </a:prstGeom>
                    <a:ln>
                      <a:noFill/>
                    </a:ln>
                    <a:effectLst>
                      <a:glow rad="63500">
                        <a:schemeClr val="accent3">
                          <a:satMod val="175000"/>
                          <a:alpha val="40000"/>
                        </a:schemeClr>
                      </a:glow>
                    </a:effectLst>
                    <a:extLst>
                      <a:ext uri="{53640926-AAD7-44D8-BBD7-CCE9431645EC}">
                        <a14:shadowObscured xmlns:a14="http://schemas.microsoft.com/office/drawing/2010/main"/>
                      </a:ext>
                    </a:extLst>
                  </pic:spPr>
                </pic:pic>
              </a:graphicData>
            </a:graphic>
          </wp:inline>
        </w:drawing>
      </w:r>
    </w:p>
    <w:p w14:paraId="241F404F" w14:textId="30C049CF" w:rsidR="000007D3" w:rsidRDefault="000007D3" w:rsidP="000007D3">
      <w:pPr>
        <w:spacing w:line="360" w:lineRule="auto"/>
        <w:ind w:left="2127"/>
        <w:rPr>
          <w:rFonts w:cs="Times New Roman"/>
        </w:rPr>
      </w:pPr>
      <w:r>
        <w:rPr>
          <w:rFonts w:cs="Times New Roman"/>
        </w:rPr>
        <w:t>Hình 2.2.</w:t>
      </w:r>
      <w:r>
        <w:rPr>
          <w:rFonts w:cs="Times New Roman"/>
        </w:rPr>
        <w:t>5</w:t>
      </w:r>
      <w:r>
        <w:rPr>
          <w:rFonts w:cs="Times New Roman"/>
        </w:rPr>
        <w:t xml:space="preserve"> Def round_robin (</w:t>
      </w:r>
      <w:r>
        <w:rPr>
          <w:rFonts w:cs="Times New Roman"/>
        </w:rPr>
        <w:t>4</w:t>
      </w:r>
      <w:r>
        <w:rPr>
          <w:rFonts w:cs="Times New Roman"/>
        </w:rPr>
        <w:t>)</w:t>
      </w:r>
    </w:p>
    <w:p w14:paraId="1FF512DC" w14:textId="77777777" w:rsidR="000007D3" w:rsidRPr="00714D40" w:rsidRDefault="000007D3" w:rsidP="00754895">
      <w:pPr>
        <w:spacing w:line="360" w:lineRule="auto"/>
        <w:ind w:firstLine="0"/>
        <w:rPr>
          <w:rFonts w:cs="Times New Roman"/>
        </w:rPr>
      </w:pPr>
    </w:p>
    <w:p w14:paraId="6635F023" w14:textId="0198B420" w:rsidR="00714D40" w:rsidRPr="00D604C7" w:rsidRDefault="00D604C7" w:rsidP="00754895">
      <w:pPr>
        <w:pStyle w:val="MUCNHO111"/>
        <w:spacing w:line="360" w:lineRule="auto"/>
        <w:ind w:left="709" w:firstLine="709"/>
      </w:pPr>
      <w:bookmarkStart w:id="15" w:name="_Toc78549802"/>
      <w:r w:rsidRPr="00D604C7">
        <w:lastRenderedPageBreak/>
        <w:t xml:space="preserve">2.2.2 </w:t>
      </w:r>
      <w:bookmarkEnd w:id="15"/>
      <w:r w:rsidR="00385100">
        <w:t xml:space="preserve">Demo </w:t>
      </w:r>
    </w:p>
    <w:p w14:paraId="2A1BCC31" w14:textId="4BCC0959" w:rsidR="00B04953" w:rsidRDefault="00B04953" w:rsidP="00754895">
      <w:pPr>
        <w:spacing w:line="360" w:lineRule="auto"/>
        <w:ind w:firstLine="0"/>
        <w:jc w:val="left"/>
        <w:rPr>
          <w:rFonts w:cs="Times New Roman"/>
        </w:rPr>
      </w:pPr>
      <w:r>
        <w:rPr>
          <w:rFonts w:cs="Times New Roman"/>
        </w:rPr>
        <w:tab/>
        <w:t>Giả sử ta có Input như sau:</w:t>
      </w:r>
    </w:p>
    <w:p w14:paraId="30F300B3" w14:textId="77777777" w:rsidR="00B04953" w:rsidRDefault="000F6849" w:rsidP="00754895">
      <w:pPr>
        <w:spacing w:line="360" w:lineRule="auto"/>
        <w:ind w:firstLine="0"/>
        <w:jc w:val="left"/>
        <w:rPr>
          <w:rFonts w:cs="Times New Roman"/>
        </w:rPr>
      </w:pPr>
      <w:r w:rsidRPr="000F6849">
        <w:rPr>
          <w:rFonts w:cs="Times New Roman"/>
        </w:rPr>
        <w:drawing>
          <wp:inline distT="0" distB="0" distL="0" distR="0" wp14:anchorId="2828469A" wp14:editId="7A0A5ACF">
            <wp:extent cx="5939790" cy="1492250"/>
            <wp:effectExtent l="76200" t="76200" r="80010" b="698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492250"/>
                    </a:xfrm>
                    <a:prstGeom prst="rect">
                      <a:avLst/>
                    </a:prstGeom>
                    <a:effectLst>
                      <a:glow rad="63500">
                        <a:schemeClr val="accent3">
                          <a:satMod val="175000"/>
                          <a:alpha val="40000"/>
                        </a:schemeClr>
                      </a:glow>
                    </a:effectLst>
                  </pic:spPr>
                </pic:pic>
              </a:graphicData>
            </a:graphic>
          </wp:inline>
        </w:drawing>
      </w:r>
    </w:p>
    <w:p w14:paraId="31049CAB" w14:textId="77777777" w:rsidR="00B04953" w:rsidRDefault="00B04953" w:rsidP="00754895">
      <w:pPr>
        <w:spacing w:line="360" w:lineRule="auto"/>
        <w:ind w:firstLine="0"/>
        <w:jc w:val="left"/>
        <w:rPr>
          <w:rFonts w:cs="Times New Roman"/>
        </w:rPr>
      </w:pPr>
    </w:p>
    <w:p w14:paraId="43F56EA4" w14:textId="77777777" w:rsidR="00B04953" w:rsidRDefault="00B04953" w:rsidP="00754895">
      <w:pPr>
        <w:spacing w:line="360" w:lineRule="auto"/>
        <w:ind w:firstLine="0"/>
        <w:jc w:val="left"/>
        <w:rPr>
          <w:rFonts w:cs="Times New Roman"/>
        </w:rPr>
      </w:pPr>
      <w:r>
        <w:rPr>
          <w:rFonts w:cs="Times New Roman"/>
        </w:rPr>
        <w:tab/>
        <w:t>Và đây là Output:</w:t>
      </w:r>
    </w:p>
    <w:p w14:paraId="3B7B4B86" w14:textId="0383E8D1" w:rsidR="00714D40" w:rsidRDefault="00B04953" w:rsidP="00754895">
      <w:pPr>
        <w:spacing w:line="360" w:lineRule="auto"/>
        <w:ind w:firstLine="0"/>
        <w:jc w:val="left"/>
        <w:rPr>
          <w:rFonts w:cs="Times New Roman"/>
        </w:rPr>
      </w:pPr>
      <w:r w:rsidRPr="00B04953">
        <w:rPr>
          <w:rFonts w:cs="Times New Roman"/>
        </w:rPr>
        <w:drawing>
          <wp:inline distT="0" distB="0" distL="0" distR="0" wp14:anchorId="76874B86" wp14:editId="1E42A96A">
            <wp:extent cx="5939790" cy="1387475"/>
            <wp:effectExtent l="76200" t="76200" r="80010" b="793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1387475"/>
                    </a:xfrm>
                    <a:prstGeom prst="rect">
                      <a:avLst/>
                    </a:prstGeom>
                    <a:effectLst>
                      <a:glow rad="63500">
                        <a:schemeClr val="accent3">
                          <a:satMod val="175000"/>
                          <a:alpha val="40000"/>
                        </a:schemeClr>
                      </a:glow>
                    </a:effectLst>
                  </pic:spPr>
                </pic:pic>
              </a:graphicData>
            </a:graphic>
          </wp:inline>
        </w:drawing>
      </w:r>
      <w:r w:rsidR="00714D40">
        <w:rPr>
          <w:rFonts w:cs="Times New Roman"/>
        </w:rPr>
        <w:br w:type="page"/>
      </w:r>
    </w:p>
    <w:p w14:paraId="33300EED" w14:textId="77777777" w:rsidR="00B04953" w:rsidRDefault="00B04953" w:rsidP="00754895">
      <w:pPr>
        <w:spacing w:line="360" w:lineRule="auto"/>
        <w:ind w:firstLine="0"/>
        <w:jc w:val="left"/>
        <w:rPr>
          <w:rFonts w:cs="Times New Roman"/>
        </w:rPr>
      </w:pPr>
    </w:p>
    <w:p w14:paraId="5FE8524B" w14:textId="64F8D31C" w:rsidR="00586A1C" w:rsidRDefault="00586A1C" w:rsidP="00754895">
      <w:pPr>
        <w:pStyle w:val="MUCCHUONG"/>
        <w:spacing w:line="360" w:lineRule="auto"/>
      </w:pPr>
      <w:r>
        <w:lastRenderedPageBreak/>
        <w:t>Phụ lục</w:t>
      </w:r>
    </w:p>
    <w:p w14:paraId="27CF9F75" w14:textId="588043B7" w:rsidR="00754895" w:rsidRPr="00754895" w:rsidRDefault="00754895" w:rsidP="00754895">
      <w:pPr>
        <w:spacing w:line="360" w:lineRule="auto"/>
        <w:jc w:val="left"/>
        <w:rPr>
          <w:lang w:val="en-US"/>
        </w:rPr>
      </w:pPr>
      <w:r w:rsidRPr="00754895">
        <w:rPr>
          <w:lang w:val="en-US"/>
        </w:rPr>
        <w:t>class Process:</w:t>
      </w:r>
      <w:r w:rsidRPr="00754895">
        <w:rPr>
          <w:lang w:val="en-US"/>
        </w:rPr>
        <w:br/>
        <w:t xml:space="preserve">    def __init__(self, pid, arrival_time, burst_time):</w:t>
      </w:r>
      <w:r w:rsidRPr="00754895">
        <w:rPr>
          <w:lang w:val="en-US"/>
        </w:rPr>
        <w:br/>
        <w:t xml:space="preserve">        self.pid = pid</w:t>
      </w:r>
      <w:r w:rsidRPr="00754895">
        <w:rPr>
          <w:lang w:val="en-US"/>
        </w:rPr>
        <w:br/>
        <w:t xml:space="preserve">        self.arrival_time = arrival_time</w:t>
      </w:r>
      <w:r w:rsidRPr="00754895">
        <w:rPr>
          <w:lang w:val="en-US"/>
        </w:rPr>
        <w:br/>
        <w:t xml:space="preserve">        self.burst_time = burst_time</w:t>
      </w:r>
      <w:r w:rsidRPr="00754895">
        <w:rPr>
          <w:lang w:val="en-US"/>
        </w:rPr>
        <w:br/>
        <w:t xml:space="preserve">        self.bt_remaining = burst_time</w:t>
      </w:r>
      <w:r w:rsidRPr="00754895">
        <w:rPr>
          <w:lang w:val="en-US"/>
        </w:rPr>
        <w:br/>
        <w:t xml:space="preserve">        self.completion_time = 0</w:t>
      </w:r>
      <w:r w:rsidRPr="00754895">
        <w:rPr>
          <w:lang w:val="en-US"/>
        </w:rPr>
        <w:br/>
        <w:t xml:space="preserve">        self.turn_around_time = 0</w:t>
      </w:r>
      <w:r w:rsidRPr="00754895">
        <w:rPr>
          <w:lang w:val="en-US"/>
        </w:rPr>
        <w:br/>
        <w:t xml:space="preserve">        self.wait_time = 0</w:t>
      </w:r>
      <w:r w:rsidRPr="00754895">
        <w:rPr>
          <w:lang w:val="en-US"/>
        </w:rPr>
        <w:br/>
        <w:t xml:space="preserve">        self.start_time = 0</w:t>
      </w:r>
      <w:r w:rsidRPr="00754895">
        <w:rPr>
          <w:lang w:val="en-US"/>
        </w:rPr>
        <w:br/>
        <w:t xml:space="preserve">    def print_info(self):</w:t>
      </w:r>
      <w:r w:rsidRPr="00754895">
        <w:rPr>
          <w:lang w:val="en-US"/>
        </w:rPr>
        <w:br/>
        <w:t xml:space="preserve">        print(f"{self.pid}\t\t\t{self.arrival_time}\t\t\t\t\t{self.burst_time}\t\t\t\t{self.start_time}"</w:t>
      </w:r>
      <w:r w:rsidRPr="00754895">
        <w:rPr>
          <w:lang w:val="en-US"/>
        </w:rPr>
        <w:br/>
        <w:t xml:space="preserve">              f"\t\t\t\t{self.completion_time}\t\t\t\t\t{self.turn_around_time}\t\t\t\t\t{self.wait_time}")</w:t>
      </w:r>
      <w:r w:rsidRPr="00754895">
        <w:rPr>
          <w:lang w:val="en-US"/>
        </w:rPr>
        <w:br/>
        <w:t xml:space="preserve">    def return_info(self):</w:t>
      </w:r>
      <w:r w:rsidRPr="00754895">
        <w:rPr>
          <w:lang w:val="en-US"/>
        </w:rPr>
        <w:br/>
        <w:t xml:space="preserve">        string = "\n{}\t\t\t{}\t\t\t\t{}\t\t\t{}\t\t\t{}\t\t\t\t{}\t\t\t{}"\</w:t>
      </w:r>
      <w:r w:rsidRPr="00754895">
        <w:rPr>
          <w:lang w:val="en-US"/>
        </w:rPr>
        <w:br/>
        <w:t xml:space="preserve">            .format(self.pid,self.arrival_time,self.burst_time,self.start_time,</w:t>
      </w:r>
      <w:r w:rsidRPr="00754895">
        <w:rPr>
          <w:lang w:val="en-US"/>
        </w:rPr>
        <w:br/>
        <w:t xml:space="preserve">                    self.completion_time,self.turn_around_time,self.wait_time)</w:t>
      </w:r>
      <w:r w:rsidRPr="00754895">
        <w:rPr>
          <w:lang w:val="en-US"/>
        </w:rPr>
        <w:br/>
        <w:t xml:space="preserve">        return string</w:t>
      </w:r>
      <w:r w:rsidRPr="00754895">
        <w:rPr>
          <w:lang w:val="en-US"/>
        </w:rPr>
        <w:br/>
      </w:r>
      <w:r w:rsidRPr="00754895">
        <w:rPr>
          <w:lang w:val="en-US"/>
        </w:rPr>
        <w:br/>
        <w:t>def round_robin(pid_list,burst_time_list,arrival_time_list,quantium):</w:t>
      </w:r>
      <w:r w:rsidRPr="00754895">
        <w:rPr>
          <w:lang w:val="en-US"/>
        </w:rPr>
        <w:br/>
        <w:t xml:space="preserve">    queue = []</w:t>
      </w:r>
      <w:r w:rsidRPr="00754895">
        <w:rPr>
          <w:lang w:val="en-US"/>
        </w:rPr>
        <w:br/>
        <w:t xml:space="preserve">    visited = []</w:t>
      </w:r>
      <w:r w:rsidRPr="00754895">
        <w:rPr>
          <w:lang w:val="en-US"/>
        </w:rPr>
        <w:br/>
        <w:t xml:space="preserve">    Processes = []</w:t>
      </w:r>
      <w:r w:rsidRPr="00754895">
        <w:rPr>
          <w:lang w:val="en-US"/>
        </w:rPr>
        <w:br/>
      </w:r>
      <w:r w:rsidRPr="00754895">
        <w:rPr>
          <w:lang w:val="en-US"/>
        </w:rPr>
        <w:lastRenderedPageBreak/>
        <w:t xml:space="preserve">    executed_processes = []</w:t>
      </w:r>
      <w:r w:rsidRPr="00754895">
        <w:rPr>
          <w:lang w:val="en-US"/>
        </w:rPr>
        <w:br/>
        <w:t xml:space="preserve">    completed = 0</w:t>
      </w:r>
      <w:r w:rsidRPr="00754895">
        <w:rPr>
          <w:lang w:val="en-US"/>
        </w:rPr>
        <w:br/>
        <w:t xml:space="preserve">    current_time = 0</w:t>
      </w:r>
      <w:r w:rsidRPr="00754895">
        <w:rPr>
          <w:lang w:val="en-US"/>
        </w:rPr>
        <w:br/>
        <w:t xml:space="preserve">    sum_turn_around_time = 0</w:t>
      </w:r>
      <w:r w:rsidRPr="00754895">
        <w:rPr>
          <w:lang w:val="en-US"/>
        </w:rPr>
        <w:br/>
        <w:t xml:space="preserve">    sum_waiting_time = 0</w:t>
      </w:r>
      <w:r w:rsidRPr="00754895">
        <w:rPr>
          <w:lang w:val="en-US"/>
        </w:rPr>
        <w:br/>
        <w:t xml:space="preserve">    </w:t>
      </w:r>
      <w:r w:rsidRPr="00754895">
        <w:rPr>
          <w:i/>
          <w:iCs/>
          <w:lang w:val="en-US"/>
        </w:rPr>
        <w:t># is_first_process = True</w:t>
      </w:r>
      <w:r w:rsidRPr="00754895">
        <w:rPr>
          <w:i/>
          <w:iCs/>
          <w:lang w:val="en-US"/>
        </w:rPr>
        <w:br/>
        <w:t xml:space="preserve">    </w:t>
      </w:r>
      <w:r w:rsidRPr="00754895">
        <w:rPr>
          <w:lang w:val="en-US"/>
        </w:rPr>
        <w:t>for i in range(len(pid_list)):</w:t>
      </w:r>
      <w:r w:rsidRPr="00754895">
        <w:rPr>
          <w:lang w:val="en-US"/>
        </w:rPr>
        <w:br/>
        <w:t xml:space="preserve">            process = Process(pid_list[i], arrival_time_list[i], burst_time_list[i])</w:t>
      </w:r>
      <w:r w:rsidRPr="00754895">
        <w:rPr>
          <w:lang w:val="en-US"/>
        </w:rPr>
        <w:br/>
        <w:t xml:space="preserve">            Processes.append(process)</w:t>
      </w:r>
      <w:r w:rsidRPr="00754895">
        <w:rPr>
          <w:lang w:val="en-US"/>
        </w:rPr>
        <w:br/>
        <w:t xml:space="preserve">    Processes.sort(key=lambda x: x.arrival_time)</w:t>
      </w:r>
      <w:r w:rsidRPr="00754895">
        <w:rPr>
          <w:lang w:val="en-US"/>
        </w:rPr>
        <w:br/>
        <w:t xml:space="preserve">    for i in range(len(Processes)):</w:t>
      </w:r>
      <w:r w:rsidRPr="00754895">
        <w:rPr>
          <w:lang w:val="en-US"/>
        </w:rPr>
        <w:br/>
        <w:t xml:space="preserve">            visited.append(False)</w:t>
      </w:r>
      <w:r w:rsidRPr="00754895">
        <w:rPr>
          <w:lang w:val="en-US"/>
        </w:rPr>
        <w:br/>
        <w:t xml:space="preserve">    queue.append(0)</w:t>
      </w:r>
      <w:r w:rsidRPr="00754895">
        <w:rPr>
          <w:lang w:val="en-US"/>
        </w:rPr>
        <w:br/>
        <w:t xml:space="preserve">    visited[0] = True </w:t>
      </w:r>
      <w:r w:rsidRPr="00754895">
        <w:rPr>
          <w:i/>
          <w:iCs/>
          <w:lang w:val="en-US"/>
        </w:rPr>
        <w:t># 1:</w:t>
      </w:r>
      <w:r w:rsidRPr="00754895">
        <w:rPr>
          <w:i/>
          <w:iCs/>
          <w:lang w:val="en-US"/>
        </w:rPr>
        <w:br/>
        <w:t xml:space="preserve">    </w:t>
      </w:r>
      <w:r w:rsidRPr="00754895">
        <w:rPr>
          <w:lang w:val="en-US"/>
        </w:rPr>
        <w:t>while completed != len(pid_list):</w:t>
      </w:r>
      <w:r w:rsidRPr="00754895">
        <w:rPr>
          <w:lang w:val="en-US"/>
        </w:rPr>
        <w:br/>
        <w:t xml:space="preserve">            index = queue.pop(0)</w:t>
      </w:r>
      <w:r w:rsidRPr="00754895">
        <w:rPr>
          <w:lang w:val="en-US"/>
        </w:rPr>
        <w:br/>
        <w:t xml:space="preserve">            executed_processes.append(index)</w:t>
      </w:r>
      <w:r w:rsidRPr="00754895">
        <w:rPr>
          <w:lang w:val="en-US"/>
        </w:rPr>
        <w:br/>
        <w:t xml:space="preserve">            if Processes[index].bt_remaining == Processes[index].burst_time:</w:t>
      </w:r>
      <w:r w:rsidRPr="00754895">
        <w:rPr>
          <w:lang w:val="en-US"/>
        </w:rPr>
        <w:br/>
        <w:t xml:space="preserve">                    Processes[index].start_time = max(current_time, Processes[index].arrival_time)</w:t>
      </w:r>
      <w:r w:rsidRPr="00754895">
        <w:rPr>
          <w:lang w:val="en-US"/>
        </w:rPr>
        <w:br/>
        <w:t xml:space="preserve">                    current_time = Processes[index].start_time</w:t>
      </w:r>
      <w:r w:rsidRPr="00754895">
        <w:rPr>
          <w:lang w:val="en-US"/>
        </w:rPr>
        <w:br/>
        <w:t xml:space="preserve">                    </w:t>
      </w:r>
      <w:r w:rsidRPr="00754895">
        <w:rPr>
          <w:i/>
          <w:iCs/>
          <w:lang w:val="en-US"/>
        </w:rPr>
        <w:t># is_first_process = False</w:t>
      </w:r>
      <w:r w:rsidRPr="00754895">
        <w:rPr>
          <w:i/>
          <w:iCs/>
          <w:lang w:val="en-US"/>
        </w:rPr>
        <w:br/>
        <w:t xml:space="preserve">            </w:t>
      </w:r>
      <w:r w:rsidRPr="00754895">
        <w:rPr>
          <w:lang w:val="en-US"/>
        </w:rPr>
        <w:t>if Processes[index].bt_remaining - quantium &gt; 0:</w:t>
      </w:r>
      <w:r w:rsidRPr="00754895">
        <w:rPr>
          <w:lang w:val="en-US"/>
        </w:rPr>
        <w:br/>
        <w:t xml:space="preserve">                    Processes[index].bt_remaining </w:t>
      </w:r>
      <w:r>
        <w:rPr>
          <w:lang w:val="en-US"/>
        </w:rPr>
        <w:t>-</w:t>
      </w:r>
      <w:r w:rsidRPr="00754895">
        <w:rPr>
          <w:lang w:val="en-US"/>
        </w:rPr>
        <w:t>= quantium</w:t>
      </w:r>
      <w:r w:rsidRPr="00754895">
        <w:rPr>
          <w:lang w:val="en-US"/>
        </w:rPr>
        <w:br/>
        <w:t xml:space="preserve">                    current_time += quantium</w:t>
      </w:r>
      <w:r w:rsidRPr="00754895">
        <w:rPr>
          <w:lang w:val="en-US"/>
        </w:rPr>
        <w:br/>
        <w:t xml:space="preserve">            else:</w:t>
      </w:r>
      <w:r w:rsidRPr="00754895">
        <w:rPr>
          <w:lang w:val="en-US"/>
        </w:rPr>
        <w:br/>
        <w:t xml:space="preserve">                    current_time += Processes[index].bt_remaining</w:t>
      </w:r>
      <w:r w:rsidRPr="00754895">
        <w:rPr>
          <w:lang w:val="en-US"/>
        </w:rPr>
        <w:br/>
        <w:t xml:space="preserve">                    Processes[index].bt_remaining = 0</w:t>
      </w:r>
      <w:r w:rsidRPr="00754895">
        <w:rPr>
          <w:lang w:val="en-US"/>
        </w:rPr>
        <w:br/>
        <w:t xml:space="preserve">                    completed += 1</w:t>
      </w:r>
      <w:r w:rsidRPr="00754895">
        <w:rPr>
          <w:lang w:val="en-US"/>
        </w:rPr>
        <w:br/>
      </w:r>
      <w:r w:rsidRPr="00754895">
        <w:rPr>
          <w:lang w:val="en-US"/>
        </w:rPr>
        <w:lastRenderedPageBreak/>
        <w:t xml:space="preserve">                    Processes[index].completion_time = current_time</w:t>
      </w:r>
      <w:r w:rsidRPr="00754895">
        <w:rPr>
          <w:lang w:val="en-US"/>
        </w:rPr>
        <w:br/>
        <w:t xml:space="preserve">                    Processes[index].turn_around_time = Processes[index].completion_time - Processes[index].arrival_time</w:t>
      </w:r>
      <w:r w:rsidRPr="00754895">
        <w:rPr>
          <w:lang w:val="en-US"/>
        </w:rPr>
        <w:br/>
        <w:t xml:space="preserve">                    Processes[index].wait_time = Processes[index].turn_around_time - Processes[index].burst_time</w:t>
      </w:r>
      <w:r w:rsidRPr="00754895">
        <w:rPr>
          <w:lang w:val="en-US"/>
        </w:rPr>
        <w:br/>
        <w:t xml:space="preserve">                    sum_turn_around_time += Processes[index].turn_around_time</w:t>
      </w:r>
      <w:r w:rsidRPr="00754895">
        <w:rPr>
          <w:lang w:val="en-US"/>
        </w:rPr>
        <w:br/>
        <w:t xml:space="preserve">                    sum_waiting_time += Processes[index].wait_time</w:t>
      </w:r>
      <w:r w:rsidRPr="00754895">
        <w:rPr>
          <w:lang w:val="en-US"/>
        </w:rPr>
        <w:br/>
        <w:t xml:space="preserve">            for i in range(1, len(Processes)):</w:t>
      </w:r>
      <w:r w:rsidRPr="00754895">
        <w:rPr>
          <w:lang w:val="en-US"/>
        </w:rPr>
        <w:br/>
        <w:t xml:space="preserve">                    if Processes[i].bt_remaining &gt; 0 and Processes[i].arrival_time &lt;= current_time and visited[i] == False:</w:t>
      </w:r>
      <w:r w:rsidRPr="00754895">
        <w:rPr>
          <w:lang w:val="en-US"/>
        </w:rPr>
        <w:br/>
        <w:t xml:space="preserve">                            queue.append(i)</w:t>
      </w:r>
      <w:r w:rsidRPr="00754895">
        <w:rPr>
          <w:lang w:val="en-US"/>
        </w:rPr>
        <w:br/>
        <w:t xml:space="preserve">                            visited[i] = True</w:t>
      </w:r>
      <w:r w:rsidRPr="00754895">
        <w:rPr>
          <w:lang w:val="en-US"/>
        </w:rPr>
        <w:br/>
        <w:t xml:space="preserve">            if Processes[index].bt_remaining &gt; 0:</w:t>
      </w:r>
      <w:r w:rsidRPr="00754895">
        <w:rPr>
          <w:lang w:val="en-US"/>
        </w:rPr>
        <w:br/>
        <w:t xml:space="preserve">                    queue.append(index)</w:t>
      </w:r>
      <w:r w:rsidRPr="00754895">
        <w:rPr>
          <w:lang w:val="en-US"/>
        </w:rPr>
        <w:br/>
        <w:t xml:space="preserve">            if len(queue) == 0:</w:t>
      </w:r>
      <w:r w:rsidRPr="00754895">
        <w:rPr>
          <w:lang w:val="en-US"/>
        </w:rPr>
        <w:br/>
        <w:t xml:space="preserve">                    for i in range(1, len(Processes)):</w:t>
      </w:r>
      <w:r w:rsidRPr="00754895">
        <w:rPr>
          <w:lang w:val="en-US"/>
        </w:rPr>
        <w:br/>
        <w:t xml:space="preserve">                            if Processes[i].bt_remaining &gt; 0:</w:t>
      </w:r>
      <w:r w:rsidRPr="00754895">
        <w:rPr>
          <w:lang w:val="en-US"/>
        </w:rPr>
        <w:br/>
        <w:t xml:space="preserve">                                    queue.append(i)</w:t>
      </w:r>
      <w:r w:rsidRPr="00754895">
        <w:rPr>
          <w:lang w:val="en-US"/>
        </w:rPr>
        <w:br/>
        <w:t xml:space="preserve">                                    visited[i] = True</w:t>
      </w:r>
      <w:r w:rsidRPr="00754895">
        <w:rPr>
          <w:lang w:val="en-US"/>
        </w:rPr>
        <w:br/>
        <w:t xml:space="preserve">                                    break</w:t>
      </w:r>
      <w:r w:rsidRPr="00754895">
        <w:rPr>
          <w:lang w:val="en-US"/>
        </w:rPr>
        <w:br/>
        <w:t xml:space="preserve">    Processes.sort(key=lambda x: x.arrival_time)</w:t>
      </w:r>
      <w:r w:rsidRPr="00754895">
        <w:rPr>
          <w:lang w:val="en-US"/>
        </w:rPr>
        <w:br/>
        <w:t xml:space="preserve">    print(f"PID\t\tArrival_Time\t\tBurst_Time\t\tStart_Time\t\tComplete_Time\t\tTurn_Around_time\tWait_time")</w:t>
      </w:r>
      <w:r w:rsidRPr="00754895">
        <w:rPr>
          <w:lang w:val="en-US"/>
        </w:rPr>
        <w:br/>
        <w:t xml:space="preserve">    for process in Processes:</w:t>
      </w:r>
      <w:r w:rsidRPr="00754895">
        <w:rPr>
          <w:lang w:val="en-US"/>
        </w:rPr>
        <w:br/>
        <w:t xml:space="preserve">        process.print_info()</w:t>
      </w:r>
      <w:r w:rsidRPr="00754895">
        <w:rPr>
          <w:lang w:val="en-US"/>
        </w:rPr>
        <w:br/>
        <w:t xml:space="preserve">    print(f"Average Turn Around Time: {sum_turn_around_time/len(Processes)}")</w:t>
      </w:r>
      <w:r w:rsidRPr="00754895">
        <w:rPr>
          <w:lang w:val="en-US"/>
        </w:rPr>
        <w:br/>
        <w:t xml:space="preserve">    print(f"Average Waiting Time: {sum_waiting_time/len(Processes)}")</w:t>
      </w:r>
      <w:r w:rsidRPr="00754895">
        <w:rPr>
          <w:lang w:val="en-US"/>
        </w:rPr>
        <w:br/>
        <w:t xml:space="preserve">    print(f"Executed process: {executed_processes}")</w:t>
      </w:r>
      <w:r w:rsidRPr="00754895">
        <w:rPr>
          <w:lang w:val="en-US"/>
        </w:rPr>
        <w:br/>
      </w:r>
      <w:r w:rsidRPr="00754895">
        <w:rPr>
          <w:lang w:val="en-US"/>
        </w:rPr>
        <w:lastRenderedPageBreak/>
        <w:t xml:space="preserve">    </w:t>
      </w:r>
      <w:r w:rsidRPr="00754895">
        <w:rPr>
          <w:i/>
          <w:iCs/>
          <w:lang w:val="en-US"/>
        </w:rPr>
        <w:t># with open("round_robin.txt", "w") as file:</w:t>
      </w:r>
      <w:r w:rsidRPr="00754895">
        <w:rPr>
          <w:i/>
          <w:iCs/>
          <w:lang w:val="en-US"/>
        </w:rPr>
        <w:br/>
        <w:t xml:space="preserve">    #         file.writelines(f"PID\t\tArrival_Time\t\tBurst_Time\t\tStart_Time\t\tComplete_Time\t\tTurn_Around_time\tWait_time")</w:t>
      </w:r>
      <w:r w:rsidRPr="00754895">
        <w:rPr>
          <w:i/>
          <w:iCs/>
          <w:lang w:val="en-US"/>
        </w:rPr>
        <w:br/>
        <w:t xml:space="preserve">    #         for process in Processes:</w:t>
      </w:r>
      <w:r w:rsidRPr="00754895">
        <w:rPr>
          <w:i/>
          <w:iCs/>
          <w:lang w:val="en-US"/>
        </w:rPr>
        <w:br/>
        <w:t xml:space="preserve">    #                 file.writelines(process.return_info())</w:t>
      </w:r>
      <w:r w:rsidRPr="00754895">
        <w:rPr>
          <w:i/>
          <w:iCs/>
          <w:lang w:val="en-US"/>
        </w:rPr>
        <w:br/>
        <w:t xml:space="preserve">    #         file.writelines(f"\n\nAverage Turn Around Time: {sum_turn_around_time/len(Processes)}")</w:t>
      </w:r>
      <w:r w:rsidRPr="00754895">
        <w:rPr>
          <w:i/>
          <w:iCs/>
          <w:lang w:val="en-US"/>
        </w:rPr>
        <w:br/>
        <w:t xml:space="preserve">    #         file.writelines(f"\n\nAverage Waiting Time: {sum_waiting_time/len(Processes)}")</w:t>
      </w:r>
      <w:r w:rsidRPr="00754895">
        <w:rPr>
          <w:i/>
          <w:iCs/>
          <w:lang w:val="en-US"/>
        </w:rPr>
        <w:br/>
        <w:t xml:space="preserve">    #         file.writelines(f"\n\nExecuted process: {executed_processes}")</w:t>
      </w:r>
      <w:r w:rsidRPr="00754895">
        <w:rPr>
          <w:i/>
          <w:iCs/>
          <w:lang w:val="en-US"/>
        </w:rPr>
        <w:br/>
        <w:t xml:space="preserve">            </w:t>
      </w:r>
      <w:r w:rsidRPr="00754895">
        <w:rPr>
          <w:i/>
          <w:iCs/>
          <w:lang w:val="en-US"/>
        </w:rPr>
        <w:br/>
      </w:r>
      <w:r w:rsidRPr="00754895">
        <w:rPr>
          <w:lang w:val="en-US"/>
        </w:rPr>
        <w:t>if __name__ =="__main__":</w:t>
      </w:r>
      <w:r w:rsidRPr="00754895">
        <w:rPr>
          <w:lang w:val="en-US"/>
        </w:rPr>
        <w:br/>
        <w:t xml:space="preserve">    pid_list = [0,1,2,3,4]</w:t>
      </w:r>
      <w:r w:rsidRPr="00754895">
        <w:rPr>
          <w:lang w:val="en-US"/>
        </w:rPr>
        <w:br/>
        <w:t xml:space="preserve">    burst_time_list = [2,7,19,4,9]</w:t>
      </w:r>
      <w:r w:rsidRPr="00754895">
        <w:rPr>
          <w:lang w:val="en-US"/>
        </w:rPr>
        <w:br/>
        <w:t xml:space="preserve">    arrival_time_list = [0,3,8,13,17]</w:t>
      </w:r>
      <w:r w:rsidRPr="00754895">
        <w:rPr>
          <w:lang w:val="en-US"/>
        </w:rPr>
        <w:br/>
        <w:t xml:space="preserve">    quantium = 3</w:t>
      </w:r>
      <w:r w:rsidRPr="00754895">
        <w:rPr>
          <w:lang w:val="en-US"/>
        </w:rPr>
        <w:br/>
        <w:t xml:space="preserve">    round_robin(pid_list, burst_time_list, arrival_time_list, quantium)</w:t>
      </w:r>
      <w:r w:rsidRPr="00754895">
        <w:rPr>
          <w:lang w:val="en-US"/>
        </w:rPr>
        <w:br/>
        <w:t xml:space="preserve">    </w:t>
      </w:r>
    </w:p>
    <w:p w14:paraId="4FF665F2" w14:textId="7D2FA4BB" w:rsidR="00080C7C" w:rsidRDefault="00080C7C" w:rsidP="00754895">
      <w:pPr>
        <w:spacing w:line="360" w:lineRule="auto"/>
        <w:jc w:val="center"/>
      </w:pPr>
      <w:r>
        <w:br w:type="page"/>
      </w:r>
      <w:bookmarkStart w:id="16" w:name="_Toc78549803"/>
      <w:r w:rsidR="00E03852" w:rsidRPr="00E03852">
        <w:lastRenderedPageBreak/>
        <w:t>KẾT LUẬN</w:t>
      </w:r>
      <w:bookmarkEnd w:id="16"/>
    </w:p>
    <w:p w14:paraId="3A0FF5F2" w14:textId="77777777" w:rsidR="00E03852" w:rsidRPr="00E03852" w:rsidRDefault="00E03852" w:rsidP="00754895">
      <w:pPr>
        <w:spacing w:line="360" w:lineRule="auto"/>
        <w:ind w:firstLine="0"/>
        <w:jc w:val="center"/>
        <w:rPr>
          <w:rFonts w:cs="Times New Roman"/>
          <w:b/>
        </w:rPr>
      </w:pPr>
    </w:p>
    <w:p w14:paraId="2CD563CA" w14:textId="77777777" w:rsidR="00E03852" w:rsidRDefault="00E03852" w:rsidP="00754895">
      <w:pPr>
        <w:spacing w:line="360" w:lineRule="auto"/>
        <w:ind w:firstLine="0"/>
        <w:jc w:val="left"/>
        <w:rPr>
          <w:rFonts w:cs="Times New Roman"/>
        </w:rPr>
      </w:pPr>
      <w:r>
        <w:rPr>
          <w:rFonts w:cs="Times New Roman"/>
        </w:rPr>
        <w:t>A. Những kết quả đạt được của bài tập môn học</w:t>
      </w:r>
    </w:p>
    <w:p w14:paraId="05801DF8" w14:textId="77777777" w:rsidR="00E03852" w:rsidRDefault="00E03852" w:rsidP="00754895">
      <w:pPr>
        <w:spacing w:line="360" w:lineRule="auto"/>
        <w:ind w:firstLine="0"/>
        <w:jc w:val="left"/>
        <w:rPr>
          <w:rFonts w:cs="Times New Roman"/>
        </w:rPr>
      </w:pPr>
      <w:r>
        <w:rPr>
          <w:rFonts w:cs="Times New Roman"/>
        </w:rPr>
        <w:t>Nêu những kết quả đạt được của môn học, hiểu và nắm được những kiến thức gì, có những thực nghiệm gì cho sự chuẩn bị sau này làm đồ án tốt nghiệp hay ra trường…..</w:t>
      </w:r>
    </w:p>
    <w:p w14:paraId="7998AD88" w14:textId="77777777" w:rsidR="00080C7C" w:rsidRDefault="00E03852" w:rsidP="00754895">
      <w:pPr>
        <w:spacing w:line="360" w:lineRule="auto"/>
        <w:ind w:firstLine="0"/>
        <w:rPr>
          <w:rFonts w:cs="Times New Roman"/>
        </w:rPr>
      </w:pPr>
      <w:r>
        <w:rPr>
          <w:rFonts w:cs="Times New Roman"/>
        </w:rPr>
        <w:t>B. Hướng phát triển tiếp theo và đề xuất</w:t>
      </w:r>
    </w:p>
    <w:p w14:paraId="7FE1C983" w14:textId="77777777" w:rsidR="00E03852" w:rsidRDefault="00E03852" w:rsidP="00754895">
      <w:pPr>
        <w:spacing w:line="360" w:lineRule="auto"/>
        <w:ind w:firstLine="0"/>
        <w:rPr>
          <w:rFonts w:cs="Times New Roman"/>
        </w:rPr>
      </w:pPr>
      <w:r>
        <w:rPr>
          <w:rFonts w:cs="Times New Roman"/>
        </w:rPr>
        <w:t>Nêu những hướng phát triển tiếp theo của đề tài, trong ứng dụng vào thực tiễn hoặc trong đồ án tốt nghiệp sau này.</w:t>
      </w:r>
    </w:p>
    <w:p w14:paraId="6E10F89F" w14:textId="77777777" w:rsidR="00E03852" w:rsidRDefault="00E03852" w:rsidP="00754895">
      <w:pPr>
        <w:spacing w:line="360" w:lineRule="auto"/>
        <w:ind w:firstLine="0"/>
        <w:rPr>
          <w:rFonts w:cs="Times New Roman"/>
        </w:rPr>
      </w:pPr>
      <w:r>
        <w:rPr>
          <w:rFonts w:cs="Times New Roman"/>
        </w:rPr>
        <w:t>Đề xuất thêm gì đối với khoa và học viện.</w:t>
      </w:r>
    </w:p>
    <w:p w14:paraId="5630AD66" w14:textId="77777777" w:rsidR="00E03852" w:rsidRDefault="00E03852" w:rsidP="00754895">
      <w:pPr>
        <w:spacing w:line="360" w:lineRule="auto"/>
        <w:ind w:firstLine="0"/>
        <w:rPr>
          <w:rFonts w:cs="Times New Roman"/>
        </w:rPr>
      </w:pPr>
    </w:p>
    <w:p w14:paraId="61829076" w14:textId="77777777" w:rsidR="00E03852" w:rsidRDefault="00E03852" w:rsidP="00754895">
      <w:pPr>
        <w:spacing w:line="360" w:lineRule="auto"/>
        <w:ind w:firstLine="0"/>
        <w:jc w:val="left"/>
        <w:rPr>
          <w:rFonts w:cs="Times New Roman"/>
        </w:rPr>
      </w:pPr>
      <w:r>
        <w:rPr>
          <w:rFonts w:cs="Times New Roman"/>
        </w:rPr>
        <w:br w:type="page"/>
      </w:r>
    </w:p>
    <w:p w14:paraId="5EEEA27C" w14:textId="77777777" w:rsidR="00E03852" w:rsidRDefault="00E03852" w:rsidP="00754895">
      <w:pPr>
        <w:pStyle w:val="MUCCHUONG"/>
        <w:spacing w:line="360" w:lineRule="auto"/>
      </w:pPr>
      <w:bookmarkStart w:id="17" w:name="_Toc78549804"/>
      <w:r>
        <w:lastRenderedPageBreak/>
        <w:t>TÀI LIỆU THAM KHẢO</w:t>
      </w:r>
      <w:bookmarkEnd w:id="17"/>
    </w:p>
    <w:p w14:paraId="2BA226A1" w14:textId="77777777" w:rsidR="00E03852" w:rsidRPr="00E03852" w:rsidRDefault="00E03852" w:rsidP="00754895">
      <w:pPr>
        <w:spacing w:line="360" w:lineRule="auto"/>
        <w:ind w:firstLine="0"/>
        <w:jc w:val="center"/>
        <w:rPr>
          <w:rFonts w:cs="Times New Roman"/>
          <w:b/>
        </w:rPr>
      </w:pPr>
    </w:p>
    <w:p w14:paraId="3578EEA6" w14:textId="77777777" w:rsidR="00E03852" w:rsidRDefault="00E03852" w:rsidP="00754895">
      <w:pPr>
        <w:spacing w:line="360" w:lineRule="auto"/>
        <w:ind w:firstLine="0"/>
        <w:rPr>
          <w:rFonts w:cs="Times New Roman"/>
        </w:rPr>
      </w:pPr>
      <w:r>
        <w:rPr>
          <w:rFonts w:cs="Times New Roman"/>
        </w:rPr>
        <w:t>Liệt kê những tài liệu tham khảo để thực hiện được đề tài.</w:t>
      </w:r>
    </w:p>
    <w:p w14:paraId="22EFC277" w14:textId="77777777" w:rsidR="00E03852" w:rsidRDefault="00E03852" w:rsidP="00754895">
      <w:pPr>
        <w:spacing w:line="360" w:lineRule="auto"/>
        <w:ind w:firstLine="0"/>
        <w:rPr>
          <w:rFonts w:cs="Times New Roman"/>
        </w:rPr>
      </w:pPr>
      <w:r>
        <w:rPr>
          <w:rFonts w:cs="Times New Roman"/>
        </w:rPr>
        <w:t>[1]. Tên tác giả, tên tài liệu tham khảo, năm xuất bản;</w:t>
      </w:r>
    </w:p>
    <w:p w14:paraId="1A4E4F9A" w14:textId="77777777" w:rsidR="00E03852" w:rsidRDefault="00E03852" w:rsidP="00754895">
      <w:pPr>
        <w:spacing w:line="360" w:lineRule="auto"/>
        <w:ind w:firstLine="0"/>
        <w:rPr>
          <w:rFonts w:cs="Times New Roman"/>
        </w:rPr>
      </w:pPr>
      <w:r>
        <w:rPr>
          <w:rFonts w:cs="Times New Roman"/>
        </w:rPr>
        <w:t>[2]. …………………………………………………..</w:t>
      </w:r>
    </w:p>
    <w:p w14:paraId="0062545D" w14:textId="77777777" w:rsidR="00E03852" w:rsidRDefault="00E03852" w:rsidP="00754895">
      <w:pPr>
        <w:spacing w:line="360" w:lineRule="auto"/>
        <w:ind w:firstLine="0"/>
        <w:rPr>
          <w:rFonts w:cs="Times New Roman"/>
        </w:rPr>
      </w:pPr>
      <w:r>
        <w:rPr>
          <w:rFonts w:cs="Times New Roman"/>
        </w:rPr>
        <w:t>…..</w:t>
      </w:r>
    </w:p>
    <w:p w14:paraId="17AD93B2" w14:textId="77777777" w:rsidR="00E03852" w:rsidRPr="008E74F6" w:rsidRDefault="00E03852" w:rsidP="00E03852">
      <w:pPr>
        <w:ind w:firstLine="0"/>
        <w:rPr>
          <w:rFonts w:cs="Times New Roman"/>
        </w:rPr>
      </w:pPr>
    </w:p>
    <w:sectPr w:rsidR="00E03852" w:rsidRPr="008E74F6" w:rsidSect="00554CDE">
      <w:headerReference w:type="default" r:id="rId25"/>
      <w:footerReference w:type="default" r:id="rId26"/>
      <w:headerReference w:type="first" r:id="rId27"/>
      <w:footerReference w:type="first" r:id="rId28"/>
      <w:pgSz w:w="11906" w:h="16838"/>
      <w:pgMar w:top="1134" w:right="851"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FF7F6" w14:textId="77777777" w:rsidR="00793ED9" w:rsidRDefault="00793ED9" w:rsidP="00FD4862">
      <w:pPr>
        <w:spacing w:line="240" w:lineRule="auto"/>
      </w:pPr>
      <w:r>
        <w:separator/>
      </w:r>
    </w:p>
  </w:endnote>
  <w:endnote w:type="continuationSeparator" w:id="0">
    <w:p w14:paraId="3D438108" w14:textId="77777777" w:rsidR="00793ED9" w:rsidRDefault="00793ED9"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021B5" w14:textId="39724FB9" w:rsidR="00554CDE" w:rsidRDefault="00554CDE">
    <w:pPr>
      <w:pStyle w:val="Footer"/>
      <w:jc w:val="center"/>
    </w:pPr>
  </w:p>
  <w:p w14:paraId="680A4E5D" w14:textId="77777777" w:rsidR="003617C9" w:rsidRDefault="003617C9" w:rsidP="00B33A8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1084A276" w14:paraId="199C9B5C" w14:textId="77777777" w:rsidTr="1084A276">
      <w:tc>
        <w:tcPr>
          <w:tcW w:w="2925" w:type="dxa"/>
        </w:tcPr>
        <w:p w14:paraId="605F6F1E" w14:textId="0DA304E9" w:rsidR="1084A276" w:rsidRDefault="1084A276" w:rsidP="1084A276">
          <w:pPr>
            <w:pStyle w:val="Header"/>
            <w:ind w:left="-115"/>
            <w:jc w:val="left"/>
            <w:rPr>
              <w:szCs w:val="28"/>
            </w:rPr>
          </w:pPr>
        </w:p>
      </w:tc>
      <w:tc>
        <w:tcPr>
          <w:tcW w:w="2925" w:type="dxa"/>
        </w:tcPr>
        <w:p w14:paraId="39F4B5ED" w14:textId="11BB9CD5" w:rsidR="1084A276" w:rsidRDefault="1084A276" w:rsidP="1084A276">
          <w:pPr>
            <w:pStyle w:val="Header"/>
            <w:jc w:val="center"/>
            <w:rPr>
              <w:szCs w:val="28"/>
            </w:rPr>
          </w:pPr>
        </w:p>
      </w:tc>
      <w:tc>
        <w:tcPr>
          <w:tcW w:w="2925" w:type="dxa"/>
        </w:tcPr>
        <w:p w14:paraId="64FA41C2" w14:textId="34092189" w:rsidR="1084A276" w:rsidRDefault="1084A276" w:rsidP="1084A276">
          <w:pPr>
            <w:pStyle w:val="Header"/>
            <w:ind w:right="-115"/>
            <w:jc w:val="right"/>
            <w:rPr>
              <w:szCs w:val="28"/>
            </w:rPr>
          </w:pPr>
        </w:p>
      </w:tc>
    </w:tr>
  </w:tbl>
  <w:p w14:paraId="6C9D4E0F" w14:textId="588410D6" w:rsidR="1084A276" w:rsidRDefault="1084A276" w:rsidP="1084A276">
    <w:pPr>
      <w:pStyle w:val="Footer"/>
      <w:rPr>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C428A" w14:textId="42D369C1" w:rsidR="003617C9" w:rsidRDefault="003617C9">
    <w:pPr>
      <w:pStyle w:val="Footer"/>
      <w:jc w:val="center"/>
    </w:pPr>
  </w:p>
  <w:p w14:paraId="19219836" w14:textId="77777777" w:rsidR="003617C9" w:rsidRDefault="003617C9" w:rsidP="00B33A81">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084A276" w14:paraId="3D2DA14C" w14:textId="77777777" w:rsidTr="1084A276">
      <w:tc>
        <w:tcPr>
          <w:tcW w:w="3115" w:type="dxa"/>
        </w:tcPr>
        <w:p w14:paraId="3CA2BD38" w14:textId="02DED507" w:rsidR="1084A276" w:rsidRDefault="1084A276" w:rsidP="1084A276">
          <w:pPr>
            <w:pStyle w:val="Header"/>
            <w:ind w:left="-115"/>
            <w:jc w:val="left"/>
            <w:rPr>
              <w:szCs w:val="28"/>
            </w:rPr>
          </w:pPr>
        </w:p>
      </w:tc>
      <w:tc>
        <w:tcPr>
          <w:tcW w:w="3115" w:type="dxa"/>
        </w:tcPr>
        <w:p w14:paraId="08095E91" w14:textId="2D50BECF" w:rsidR="1084A276" w:rsidRDefault="1084A276" w:rsidP="1084A276">
          <w:pPr>
            <w:pStyle w:val="Header"/>
            <w:jc w:val="center"/>
            <w:rPr>
              <w:szCs w:val="28"/>
            </w:rPr>
          </w:pPr>
        </w:p>
      </w:tc>
      <w:tc>
        <w:tcPr>
          <w:tcW w:w="3115" w:type="dxa"/>
        </w:tcPr>
        <w:p w14:paraId="6A857279" w14:textId="070D662D" w:rsidR="1084A276" w:rsidRDefault="1084A276" w:rsidP="1084A276">
          <w:pPr>
            <w:pStyle w:val="Header"/>
            <w:ind w:right="-115"/>
            <w:jc w:val="right"/>
            <w:rPr>
              <w:szCs w:val="28"/>
            </w:rPr>
          </w:pPr>
        </w:p>
      </w:tc>
    </w:tr>
  </w:tbl>
  <w:p w14:paraId="2A176982" w14:textId="62EAE949" w:rsidR="1084A276" w:rsidRDefault="1084A276" w:rsidP="1084A276">
    <w:pPr>
      <w:pStyle w:val="Footer"/>
      <w:rPr>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BFDEB" w14:textId="77777777" w:rsidR="00793ED9" w:rsidRDefault="00793ED9" w:rsidP="00FD4862">
      <w:pPr>
        <w:spacing w:line="240" w:lineRule="auto"/>
      </w:pPr>
      <w:r>
        <w:separator/>
      </w:r>
    </w:p>
  </w:footnote>
  <w:footnote w:type="continuationSeparator" w:id="0">
    <w:p w14:paraId="4064DF8F" w14:textId="77777777" w:rsidR="00793ED9" w:rsidRDefault="00793ED9" w:rsidP="00FD48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1084A276" w14:paraId="7B76033A" w14:textId="77777777" w:rsidTr="1084A276">
      <w:tc>
        <w:tcPr>
          <w:tcW w:w="2925" w:type="dxa"/>
        </w:tcPr>
        <w:p w14:paraId="0776BCF7" w14:textId="4EF06B66" w:rsidR="1084A276" w:rsidRDefault="1084A276" w:rsidP="1084A276">
          <w:pPr>
            <w:pStyle w:val="Header"/>
            <w:ind w:left="-115"/>
            <w:jc w:val="left"/>
            <w:rPr>
              <w:szCs w:val="28"/>
            </w:rPr>
          </w:pPr>
        </w:p>
      </w:tc>
      <w:tc>
        <w:tcPr>
          <w:tcW w:w="2925" w:type="dxa"/>
        </w:tcPr>
        <w:p w14:paraId="7E23972C" w14:textId="4EA2942C" w:rsidR="1084A276" w:rsidRDefault="1084A276" w:rsidP="1084A276">
          <w:pPr>
            <w:pStyle w:val="Header"/>
            <w:jc w:val="center"/>
            <w:rPr>
              <w:szCs w:val="28"/>
            </w:rPr>
          </w:pPr>
        </w:p>
      </w:tc>
      <w:tc>
        <w:tcPr>
          <w:tcW w:w="2925" w:type="dxa"/>
        </w:tcPr>
        <w:p w14:paraId="6A9EFD29" w14:textId="46005538" w:rsidR="1084A276" w:rsidRDefault="1084A276" w:rsidP="1084A276">
          <w:pPr>
            <w:pStyle w:val="Header"/>
            <w:ind w:right="-115"/>
            <w:jc w:val="right"/>
            <w:rPr>
              <w:szCs w:val="28"/>
            </w:rPr>
          </w:pPr>
        </w:p>
      </w:tc>
    </w:tr>
  </w:tbl>
  <w:p w14:paraId="4CF7835E" w14:textId="034E3BD5" w:rsidR="1084A276" w:rsidRDefault="1084A276" w:rsidP="1084A276">
    <w:pPr>
      <w:pStyle w:val="Header"/>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1084A276" w14:paraId="34A1C7F2" w14:textId="77777777" w:rsidTr="1084A276">
      <w:tc>
        <w:tcPr>
          <w:tcW w:w="2925" w:type="dxa"/>
        </w:tcPr>
        <w:p w14:paraId="7CE9CB0E" w14:textId="0F1EEB8F" w:rsidR="1084A276" w:rsidRDefault="1084A276" w:rsidP="1084A276">
          <w:pPr>
            <w:pStyle w:val="Header"/>
            <w:ind w:left="-115"/>
            <w:jc w:val="left"/>
            <w:rPr>
              <w:szCs w:val="28"/>
            </w:rPr>
          </w:pPr>
        </w:p>
      </w:tc>
      <w:tc>
        <w:tcPr>
          <w:tcW w:w="2925" w:type="dxa"/>
        </w:tcPr>
        <w:p w14:paraId="1AC467B2" w14:textId="0C7D5DB8" w:rsidR="1084A276" w:rsidRDefault="1084A276" w:rsidP="1084A276">
          <w:pPr>
            <w:pStyle w:val="Header"/>
            <w:jc w:val="center"/>
            <w:rPr>
              <w:szCs w:val="28"/>
            </w:rPr>
          </w:pPr>
        </w:p>
      </w:tc>
      <w:tc>
        <w:tcPr>
          <w:tcW w:w="2925" w:type="dxa"/>
        </w:tcPr>
        <w:p w14:paraId="566254E7" w14:textId="42C2607A" w:rsidR="1084A276" w:rsidRDefault="1084A276" w:rsidP="1084A276">
          <w:pPr>
            <w:pStyle w:val="Header"/>
            <w:ind w:right="-115"/>
            <w:jc w:val="right"/>
            <w:rPr>
              <w:szCs w:val="28"/>
            </w:rPr>
          </w:pPr>
        </w:p>
      </w:tc>
    </w:tr>
  </w:tbl>
  <w:p w14:paraId="7C7F1E2F" w14:textId="428C6C2F" w:rsidR="1084A276" w:rsidRDefault="1084A276" w:rsidP="1084A276">
    <w:pPr>
      <w:pStyle w:val="Header"/>
      <w:rPr>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084A276" w14:paraId="5C05FB47" w14:textId="77777777" w:rsidTr="1084A276">
      <w:tc>
        <w:tcPr>
          <w:tcW w:w="3115" w:type="dxa"/>
        </w:tcPr>
        <w:p w14:paraId="6F3B7B28" w14:textId="5B8885D1" w:rsidR="1084A276" w:rsidRDefault="1084A276" w:rsidP="1084A276">
          <w:pPr>
            <w:pStyle w:val="Header"/>
            <w:ind w:left="-115"/>
            <w:jc w:val="left"/>
            <w:rPr>
              <w:szCs w:val="28"/>
            </w:rPr>
          </w:pPr>
        </w:p>
      </w:tc>
      <w:tc>
        <w:tcPr>
          <w:tcW w:w="3115" w:type="dxa"/>
        </w:tcPr>
        <w:p w14:paraId="7A5CA640" w14:textId="7C96030E" w:rsidR="1084A276" w:rsidRDefault="1084A276" w:rsidP="1084A276">
          <w:pPr>
            <w:pStyle w:val="Header"/>
            <w:jc w:val="center"/>
            <w:rPr>
              <w:szCs w:val="28"/>
            </w:rPr>
          </w:pPr>
        </w:p>
      </w:tc>
      <w:tc>
        <w:tcPr>
          <w:tcW w:w="3115" w:type="dxa"/>
        </w:tcPr>
        <w:p w14:paraId="24B2A2D2" w14:textId="42FFA7AD" w:rsidR="1084A276" w:rsidRDefault="1084A276" w:rsidP="1084A276">
          <w:pPr>
            <w:pStyle w:val="Header"/>
            <w:ind w:right="-115"/>
            <w:jc w:val="right"/>
            <w:rPr>
              <w:szCs w:val="28"/>
            </w:rPr>
          </w:pPr>
        </w:p>
      </w:tc>
    </w:tr>
  </w:tbl>
  <w:p w14:paraId="595C844E" w14:textId="43D50D50" w:rsidR="1084A276" w:rsidRDefault="1084A276" w:rsidP="1084A276">
    <w:pPr>
      <w:pStyle w:val="Header"/>
      <w:rPr>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084A276" w14:paraId="6670E633" w14:textId="77777777" w:rsidTr="1084A276">
      <w:tc>
        <w:tcPr>
          <w:tcW w:w="3115" w:type="dxa"/>
        </w:tcPr>
        <w:p w14:paraId="225F83F0" w14:textId="2CE55CD2" w:rsidR="1084A276" w:rsidRDefault="1084A276" w:rsidP="1084A276">
          <w:pPr>
            <w:pStyle w:val="Header"/>
            <w:ind w:left="-115"/>
            <w:jc w:val="left"/>
            <w:rPr>
              <w:szCs w:val="28"/>
            </w:rPr>
          </w:pPr>
        </w:p>
      </w:tc>
      <w:tc>
        <w:tcPr>
          <w:tcW w:w="3115" w:type="dxa"/>
        </w:tcPr>
        <w:p w14:paraId="20405CAC" w14:textId="164D7EDA" w:rsidR="1084A276" w:rsidRDefault="1084A276" w:rsidP="1084A276">
          <w:pPr>
            <w:pStyle w:val="Header"/>
            <w:jc w:val="center"/>
            <w:rPr>
              <w:szCs w:val="28"/>
            </w:rPr>
          </w:pPr>
        </w:p>
      </w:tc>
      <w:tc>
        <w:tcPr>
          <w:tcW w:w="3115" w:type="dxa"/>
        </w:tcPr>
        <w:p w14:paraId="497059AC" w14:textId="758C376B" w:rsidR="1084A276" w:rsidRDefault="1084A276" w:rsidP="1084A276">
          <w:pPr>
            <w:pStyle w:val="Header"/>
            <w:ind w:right="-115"/>
            <w:jc w:val="right"/>
            <w:rPr>
              <w:szCs w:val="28"/>
            </w:rPr>
          </w:pPr>
        </w:p>
      </w:tc>
    </w:tr>
  </w:tbl>
  <w:p w14:paraId="5C2C8069" w14:textId="1A32B7B7" w:rsidR="1084A276" w:rsidRDefault="1084A276" w:rsidP="1084A276">
    <w:pPr>
      <w:pStyle w:val="Header"/>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227D19"/>
    <w:multiLevelType w:val="multilevel"/>
    <w:tmpl w:val="8D2C6C84"/>
    <w:styleLink w:val="nhsmc"/>
    <w:lvl w:ilvl="0">
      <w:start w:val="1"/>
      <w:numFmt w:val="decimal"/>
      <w:pStyle w:val="Heading1"/>
      <w:suff w:val="space"/>
      <w:lvlText w:val="Chương %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1B2196D"/>
    <w:multiLevelType w:val="multilevel"/>
    <w:tmpl w:val="8D2C6C84"/>
    <w:numStyleLink w:val="nhsmc"/>
  </w:abstractNum>
  <w:num w:numId="1">
    <w:abstractNumId w:val="2"/>
  </w:num>
  <w:num w:numId="2">
    <w:abstractNumId w:val="1"/>
  </w:num>
  <w:num w:numId="3">
    <w:abstractNumId w:val="0"/>
  </w:num>
  <w:num w:numId="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hideSpellingErrors/>
  <w:attachedTemplate r:id="rId1"/>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05"/>
    <w:rsid w:val="000007D3"/>
    <w:rsid w:val="000021AD"/>
    <w:rsid w:val="00004854"/>
    <w:rsid w:val="0000788D"/>
    <w:rsid w:val="000124E6"/>
    <w:rsid w:val="000202ED"/>
    <w:rsid w:val="00021667"/>
    <w:rsid w:val="00023DA9"/>
    <w:rsid w:val="0002678D"/>
    <w:rsid w:val="000279D9"/>
    <w:rsid w:val="000329C5"/>
    <w:rsid w:val="00040041"/>
    <w:rsid w:val="000409A5"/>
    <w:rsid w:val="00040D8A"/>
    <w:rsid w:val="00042B9C"/>
    <w:rsid w:val="000444E5"/>
    <w:rsid w:val="0004733C"/>
    <w:rsid w:val="000530E3"/>
    <w:rsid w:val="000541A0"/>
    <w:rsid w:val="00055022"/>
    <w:rsid w:val="00055BB0"/>
    <w:rsid w:val="00060D29"/>
    <w:rsid w:val="00063352"/>
    <w:rsid w:val="00064ACB"/>
    <w:rsid w:val="0006697D"/>
    <w:rsid w:val="00066D2A"/>
    <w:rsid w:val="00067482"/>
    <w:rsid w:val="000747F9"/>
    <w:rsid w:val="00080C7C"/>
    <w:rsid w:val="00080DEC"/>
    <w:rsid w:val="00084D2A"/>
    <w:rsid w:val="00091104"/>
    <w:rsid w:val="000A07D0"/>
    <w:rsid w:val="000A08A5"/>
    <w:rsid w:val="000A1D93"/>
    <w:rsid w:val="000A3323"/>
    <w:rsid w:val="000A48A7"/>
    <w:rsid w:val="000B17C7"/>
    <w:rsid w:val="000B46DF"/>
    <w:rsid w:val="000B69DC"/>
    <w:rsid w:val="000B7A28"/>
    <w:rsid w:val="000C1EBE"/>
    <w:rsid w:val="000C6F28"/>
    <w:rsid w:val="000D2567"/>
    <w:rsid w:val="000D5751"/>
    <w:rsid w:val="000E0E03"/>
    <w:rsid w:val="000E180A"/>
    <w:rsid w:val="000E504E"/>
    <w:rsid w:val="000E626D"/>
    <w:rsid w:val="000E71DF"/>
    <w:rsid w:val="000F01C2"/>
    <w:rsid w:val="000F0A9A"/>
    <w:rsid w:val="000F6797"/>
    <w:rsid w:val="000F6849"/>
    <w:rsid w:val="00100487"/>
    <w:rsid w:val="00103442"/>
    <w:rsid w:val="001050D5"/>
    <w:rsid w:val="001068C6"/>
    <w:rsid w:val="0010749B"/>
    <w:rsid w:val="00111CDD"/>
    <w:rsid w:val="00123C84"/>
    <w:rsid w:val="001316E8"/>
    <w:rsid w:val="0013587C"/>
    <w:rsid w:val="001378D3"/>
    <w:rsid w:val="00137E40"/>
    <w:rsid w:val="00141AB6"/>
    <w:rsid w:val="00146B22"/>
    <w:rsid w:val="00147308"/>
    <w:rsid w:val="00151A15"/>
    <w:rsid w:val="00153D89"/>
    <w:rsid w:val="00156012"/>
    <w:rsid w:val="00156403"/>
    <w:rsid w:val="00156571"/>
    <w:rsid w:val="00162B14"/>
    <w:rsid w:val="00164E83"/>
    <w:rsid w:val="001651ED"/>
    <w:rsid w:val="00166FB8"/>
    <w:rsid w:val="00175AC5"/>
    <w:rsid w:val="001811F1"/>
    <w:rsid w:val="00182799"/>
    <w:rsid w:val="00196B35"/>
    <w:rsid w:val="001A7D13"/>
    <w:rsid w:val="001B086F"/>
    <w:rsid w:val="001B17BC"/>
    <w:rsid w:val="001B1C09"/>
    <w:rsid w:val="001B29E0"/>
    <w:rsid w:val="001B694F"/>
    <w:rsid w:val="001C12CD"/>
    <w:rsid w:val="001C2E51"/>
    <w:rsid w:val="001C36A6"/>
    <w:rsid w:val="001C6406"/>
    <w:rsid w:val="001D1088"/>
    <w:rsid w:val="001D6552"/>
    <w:rsid w:val="001D6C7B"/>
    <w:rsid w:val="001D737E"/>
    <w:rsid w:val="001D7755"/>
    <w:rsid w:val="001E1149"/>
    <w:rsid w:val="001E32DB"/>
    <w:rsid w:val="001E368E"/>
    <w:rsid w:val="001E6917"/>
    <w:rsid w:val="001F397F"/>
    <w:rsid w:val="001F5F8C"/>
    <w:rsid w:val="001F687C"/>
    <w:rsid w:val="00200A6E"/>
    <w:rsid w:val="002012F8"/>
    <w:rsid w:val="00203C5D"/>
    <w:rsid w:val="00206673"/>
    <w:rsid w:val="0020711E"/>
    <w:rsid w:val="002071CC"/>
    <w:rsid w:val="00207FD7"/>
    <w:rsid w:val="00212607"/>
    <w:rsid w:val="00212CCD"/>
    <w:rsid w:val="0021525E"/>
    <w:rsid w:val="00221DCB"/>
    <w:rsid w:val="00230638"/>
    <w:rsid w:val="00233CB0"/>
    <w:rsid w:val="00234121"/>
    <w:rsid w:val="00234AB8"/>
    <w:rsid w:val="00237373"/>
    <w:rsid w:val="0023799F"/>
    <w:rsid w:val="00244AEB"/>
    <w:rsid w:val="00245867"/>
    <w:rsid w:val="00251DEF"/>
    <w:rsid w:val="00252FB1"/>
    <w:rsid w:val="002543BA"/>
    <w:rsid w:val="002609EC"/>
    <w:rsid w:val="00260CDD"/>
    <w:rsid w:val="0026268C"/>
    <w:rsid w:val="002632F4"/>
    <w:rsid w:val="00270A49"/>
    <w:rsid w:val="00272125"/>
    <w:rsid w:val="00274A01"/>
    <w:rsid w:val="00275CC3"/>
    <w:rsid w:val="00276FB0"/>
    <w:rsid w:val="00280E2F"/>
    <w:rsid w:val="00284877"/>
    <w:rsid w:val="0028781C"/>
    <w:rsid w:val="00297ADF"/>
    <w:rsid w:val="002A06DC"/>
    <w:rsid w:val="002A53D6"/>
    <w:rsid w:val="002B15D1"/>
    <w:rsid w:val="002B3D7C"/>
    <w:rsid w:val="002B4BA8"/>
    <w:rsid w:val="002D050D"/>
    <w:rsid w:val="002D3502"/>
    <w:rsid w:val="002E1CD6"/>
    <w:rsid w:val="002E2B98"/>
    <w:rsid w:val="002F331A"/>
    <w:rsid w:val="002F4187"/>
    <w:rsid w:val="002F6875"/>
    <w:rsid w:val="003171E5"/>
    <w:rsid w:val="00322083"/>
    <w:rsid w:val="003248C2"/>
    <w:rsid w:val="003317E2"/>
    <w:rsid w:val="00332953"/>
    <w:rsid w:val="00332FBA"/>
    <w:rsid w:val="00336C04"/>
    <w:rsid w:val="003377AD"/>
    <w:rsid w:val="00340958"/>
    <w:rsid w:val="00340E7F"/>
    <w:rsid w:val="00342887"/>
    <w:rsid w:val="00343886"/>
    <w:rsid w:val="003443CF"/>
    <w:rsid w:val="00345C93"/>
    <w:rsid w:val="003465E8"/>
    <w:rsid w:val="00346A05"/>
    <w:rsid w:val="00360762"/>
    <w:rsid w:val="003617C9"/>
    <w:rsid w:val="00363243"/>
    <w:rsid w:val="00363C76"/>
    <w:rsid w:val="003662A2"/>
    <w:rsid w:val="003728A0"/>
    <w:rsid w:val="00374620"/>
    <w:rsid w:val="00375F33"/>
    <w:rsid w:val="00376FFF"/>
    <w:rsid w:val="0037703C"/>
    <w:rsid w:val="003800EB"/>
    <w:rsid w:val="00384697"/>
    <w:rsid w:val="00385100"/>
    <w:rsid w:val="003859FA"/>
    <w:rsid w:val="003909EC"/>
    <w:rsid w:val="003920EC"/>
    <w:rsid w:val="003940E1"/>
    <w:rsid w:val="00394EA6"/>
    <w:rsid w:val="00395936"/>
    <w:rsid w:val="0039664A"/>
    <w:rsid w:val="003B0621"/>
    <w:rsid w:val="003B349C"/>
    <w:rsid w:val="003B349E"/>
    <w:rsid w:val="003B51F8"/>
    <w:rsid w:val="003B6179"/>
    <w:rsid w:val="003C137E"/>
    <w:rsid w:val="003C1B43"/>
    <w:rsid w:val="003C2DD3"/>
    <w:rsid w:val="003C3198"/>
    <w:rsid w:val="003C423A"/>
    <w:rsid w:val="003C5700"/>
    <w:rsid w:val="003C59D4"/>
    <w:rsid w:val="003C5A0A"/>
    <w:rsid w:val="003D564B"/>
    <w:rsid w:val="003D5F3D"/>
    <w:rsid w:val="003D6522"/>
    <w:rsid w:val="003D71DE"/>
    <w:rsid w:val="003E2221"/>
    <w:rsid w:val="003E3155"/>
    <w:rsid w:val="003E6BC9"/>
    <w:rsid w:val="003E715D"/>
    <w:rsid w:val="003F1053"/>
    <w:rsid w:val="003F1C09"/>
    <w:rsid w:val="003F63CD"/>
    <w:rsid w:val="00400C8A"/>
    <w:rsid w:val="00402269"/>
    <w:rsid w:val="0040322A"/>
    <w:rsid w:val="00406F24"/>
    <w:rsid w:val="00410AD8"/>
    <w:rsid w:val="00416B0E"/>
    <w:rsid w:val="00417EB6"/>
    <w:rsid w:val="00422A8C"/>
    <w:rsid w:val="0042433D"/>
    <w:rsid w:val="00425B4B"/>
    <w:rsid w:val="00426C02"/>
    <w:rsid w:val="00427D9C"/>
    <w:rsid w:val="00431F87"/>
    <w:rsid w:val="00433D40"/>
    <w:rsid w:val="00444AF1"/>
    <w:rsid w:val="0044586C"/>
    <w:rsid w:val="00445A4C"/>
    <w:rsid w:val="00446788"/>
    <w:rsid w:val="004477A5"/>
    <w:rsid w:val="00450DDF"/>
    <w:rsid w:val="00450FE1"/>
    <w:rsid w:val="00452950"/>
    <w:rsid w:val="00453B20"/>
    <w:rsid w:val="00460B87"/>
    <w:rsid w:val="00463CF0"/>
    <w:rsid w:val="00463DCB"/>
    <w:rsid w:val="004649AC"/>
    <w:rsid w:val="0046531B"/>
    <w:rsid w:val="00470068"/>
    <w:rsid w:val="00470FB1"/>
    <w:rsid w:val="004713D7"/>
    <w:rsid w:val="004728A0"/>
    <w:rsid w:val="0047302F"/>
    <w:rsid w:val="00473321"/>
    <w:rsid w:val="00475383"/>
    <w:rsid w:val="004763F6"/>
    <w:rsid w:val="00482229"/>
    <w:rsid w:val="00483DCD"/>
    <w:rsid w:val="00484519"/>
    <w:rsid w:val="00484990"/>
    <w:rsid w:val="00485830"/>
    <w:rsid w:val="00487D9E"/>
    <w:rsid w:val="00492FD3"/>
    <w:rsid w:val="0049650F"/>
    <w:rsid w:val="00497BCB"/>
    <w:rsid w:val="004A54EC"/>
    <w:rsid w:val="004A5F7F"/>
    <w:rsid w:val="004A7721"/>
    <w:rsid w:val="004B4F1C"/>
    <w:rsid w:val="004B55EF"/>
    <w:rsid w:val="004B65F2"/>
    <w:rsid w:val="004B6ED9"/>
    <w:rsid w:val="004C3055"/>
    <w:rsid w:val="004C3FE1"/>
    <w:rsid w:val="004C5FBF"/>
    <w:rsid w:val="004D0DB9"/>
    <w:rsid w:val="004D0F46"/>
    <w:rsid w:val="004D4119"/>
    <w:rsid w:val="004E2B94"/>
    <w:rsid w:val="004F3A74"/>
    <w:rsid w:val="00501F9E"/>
    <w:rsid w:val="0050646A"/>
    <w:rsid w:val="00507662"/>
    <w:rsid w:val="00510047"/>
    <w:rsid w:val="0051452F"/>
    <w:rsid w:val="00514CC1"/>
    <w:rsid w:val="00516476"/>
    <w:rsid w:val="0051774B"/>
    <w:rsid w:val="00520232"/>
    <w:rsid w:val="00524B48"/>
    <w:rsid w:val="00541272"/>
    <w:rsid w:val="00541C48"/>
    <w:rsid w:val="005445F1"/>
    <w:rsid w:val="00546763"/>
    <w:rsid w:val="00554CDE"/>
    <w:rsid w:val="00560F1C"/>
    <w:rsid w:val="00561D7E"/>
    <w:rsid w:val="005622CC"/>
    <w:rsid w:val="00562DA7"/>
    <w:rsid w:val="00567017"/>
    <w:rsid w:val="00567C2F"/>
    <w:rsid w:val="00567CD5"/>
    <w:rsid w:val="005715B6"/>
    <w:rsid w:val="00572444"/>
    <w:rsid w:val="005735EF"/>
    <w:rsid w:val="0057433E"/>
    <w:rsid w:val="005761FB"/>
    <w:rsid w:val="00576D97"/>
    <w:rsid w:val="00576DB8"/>
    <w:rsid w:val="00583DD7"/>
    <w:rsid w:val="00586A1C"/>
    <w:rsid w:val="00587747"/>
    <w:rsid w:val="00592572"/>
    <w:rsid w:val="00594A7B"/>
    <w:rsid w:val="005A38F3"/>
    <w:rsid w:val="005A3A50"/>
    <w:rsid w:val="005A3CE5"/>
    <w:rsid w:val="005A5817"/>
    <w:rsid w:val="005A6296"/>
    <w:rsid w:val="005C20C5"/>
    <w:rsid w:val="005C2CE0"/>
    <w:rsid w:val="005C5B1B"/>
    <w:rsid w:val="005C60DD"/>
    <w:rsid w:val="005C610B"/>
    <w:rsid w:val="005D214F"/>
    <w:rsid w:val="005E152B"/>
    <w:rsid w:val="005E2AD0"/>
    <w:rsid w:val="005F0206"/>
    <w:rsid w:val="005F260F"/>
    <w:rsid w:val="005F3905"/>
    <w:rsid w:val="005F5F57"/>
    <w:rsid w:val="005F7E94"/>
    <w:rsid w:val="00603FDC"/>
    <w:rsid w:val="00604F74"/>
    <w:rsid w:val="0060571F"/>
    <w:rsid w:val="00605FBA"/>
    <w:rsid w:val="0060632E"/>
    <w:rsid w:val="00612A70"/>
    <w:rsid w:val="0061521D"/>
    <w:rsid w:val="00616E8C"/>
    <w:rsid w:val="00617CE1"/>
    <w:rsid w:val="00617F01"/>
    <w:rsid w:val="00620397"/>
    <w:rsid w:val="0062356D"/>
    <w:rsid w:val="00625521"/>
    <w:rsid w:val="0062582A"/>
    <w:rsid w:val="00626B0D"/>
    <w:rsid w:val="006315E2"/>
    <w:rsid w:val="00632249"/>
    <w:rsid w:val="00635B59"/>
    <w:rsid w:val="00636176"/>
    <w:rsid w:val="00636AEC"/>
    <w:rsid w:val="00640FE4"/>
    <w:rsid w:val="00641970"/>
    <w:rsid w:val="006420D2"/>
    <w:rsid w:val="00642DF2"/>
    <w:rsid w:val="00643333"/>
    <w:rsid w:val="00651433"/>
    <w:rsid w:val="00655776"/>
    <w:rsid w:val="00660348"/>
    <w:rsid w:val="00661B5A"/>
    <w:rsid w:val="006634EC"/>
    <w:rsid w:val="00667A78"/>
    <w:rsid w:val="00667C23"/>
    <w:rsid w:val="00673934"/>
    <w:rsid w:val="00680626"/>
    <w:rsid w:val="00685C52"/>
    <w:rsid w:val="00691553"/>
    <w:rsid w:val="00691DA6"/>
    <w:rsid w:val="00693603"/>
    <w:rsid w:val="006978DC"/>
    <w:rsid w:val="006A0CFC"/>
    <w:rsid w:val="006A11CE"/>
    <w:rsid w:val="006A1C0B"/>
    <w:rsid w:val="006A79A3"/>
    <w:rsid w:val="006B1E45"/>
    <w:rsid w:val="006B396A"/>
    <w:rsid w:val="006C19F9"/>
    <w:rsid w:val="006C1B4D"/>
    <w:rsid w:val="006C45EF"/>
    <w:rsid w:val="006D5999"/>
    <w:rsid w:val="006E44C5"/>
    <w:rsid w:val="006E6293"/>
    <w:rsid w:val="006E7695"/>
    <w:rsid w:val="006F1E0D"/>
    <w:rsid w:val="006F35FD"/>
    <w:rsid w:val="006F37E3"/>
    <w:rsid w:val="006F3C68"/>
    <w:rsid w:val="006F4CBE"/>
    <w:rsid w:val="006F58B7"/>
    <w:rsid w:val="006F6AF6"/>
    <w:rsid w:val="007019FB"/>
    <w:rsid w:val="00702A82"/>
    <w:rsid w:val="0070373B"/>
    <w:rsid w:val="007041E9"/>
    <w:rsid w:val="0070545A"/>
    <w:rsid w:val="00705AEB"/>
    <w:rsid w:val="0070698B"/>
    <w:rsid w:val="00710183"/>
    <w:rsid w:val="007145AF"/>
    <w:rsid w:val="00714D40"/>
    <w:rsid w:val="00723207"/>
    <w:rsid w:val="007255B6"/>
    <w:rsid w:val="007314CA"/>
    <w:rsid w:val="007360B6"/>
    <w:rsid w:val="007361B2"/>
    <w:rsid w:val="007377E2"/>
    <w:rsid w:val="00737CE6"/>
    <w:rsid w:val="007409D8"/>
    <w:rsid w:val="00742118"/>
    <w:rsid w:val="00750003"/>
    <w:rsid w:val="00754895"/>
    <w:rsid w:val="007550D2"/>
    <w:rsid w:val="0075512F"/>
    <w:rsid w:val="007600F6"/>
    <w:rsid w:val="00762B97"/>
    <w:rsid w:val="00770392"/>
    <w:rsid w:val="00774367"/>
    <w:rsid w:val="00775421"/>
    <w:rsid w:val="00784AD7"/>
    <w:rsid w:val="00793ED9"/>
    <w:rsid w:val="0079509E"/>
    <w:rsid w:val="007A07DE"/>
    <w:rsid w:val="007A3BA1"/>
    <w:rsid w:val="007A43A0"/>
    <w:rsid w:val="007A71E3"/>
    <w:rsid w:val="007A7E28"/>
    <w:rsid w:val="007B0A27"/>
    <w:rsid w:val="007B1DA3"/>
    <w:rsid w:val="007B32D4"/>
    <w:rsid w:val="007C0D4D"/>
    <w:rsid w:val="007C5FDF"/>
    <w:rsid w:val="007C75E9"/>
    <w:rsid w:val="007D1AE1"/>
    <w:rsid w:val="007D1D0C"/>
    <w:rsid w:val="007D27FD"/>
    <w:rsid w:val="007D553E"/>
    <w:rsid w:val="007D560C"/>
    <w:rsid w:val="007E2195"/>
    <w:rsid w:val="007E45C1"/>
    <w:rsid w:val="007E7207"/>
    <w:rsid w:val="007F3F17"/>
    <w:rsid w:val="008019A0"/>
    <w:rsid w:val="00802822"/>
    <w:rsid w:val="00803589"/>
    <w:rsid w:val="00807908"/>
    <w:rsid w:val="00812459"/>
    <w:rsid w:val="008143F9"/>
    <w:rsid w:val="0081551D"/>
    <w:rsid w:val="00821CAF"/>
    <w:rsid w:val="00823663"/>
    <w:rsid w:val="0082566F"/>
    <w:rsid w:val="0084089C"/>
    <w:rsid w:val="0084104A"/>
    <w:rsid w:val="00844BD7"/>
    <w:rsid w:val="008453D5"/>
    <w:rsid w:val="00847675"/>
    <w:rsid w:val="00854DD6"/>
    <w:rsid w:val="0085586B"/>
    <w:rsid w:val="00856E28"/>
    <w:rsid w:val="00860072"/>
    <w:rsid w:val="00864A8A"/>
    <w:rsid w:val="008653B3"/>
    <w:rsid w:val="00874257"/>
    <w:rsid w:val="0088000E"/>
    <w:rsid w:val="008805F2"/>
    <w:rsid w:val="00882161"/>
    <w:rsid w:val="00883A75"/>
    <w:rsid w:val="00885222"/>
    <w:rsid w:val="008A1EFA"/>
    <w:rsid w:val="008A20A0"/>
    <w:rsid w:val="008A2140"/>
    <w:rsid w:val="008A3D7D"/>
    <w:rsid w:val="008A501E"/>
    <w:rsid w:val="008A6323"/>
    <w:rsid w:val="008B050E"/>
    <w:rsid w:val="008B0EA4"/>
    <w:rsid w:val="008B1CE5"/>
    <w:rsid w:val="008B357D"/>
    <w:rsid w:val="008B78C6"/>
    <w:rsid w:val="008C0953"/>
    <w:rsid w:val="008D26F3"/>
    <w:rsid w:val="008D3DB1"/>
    <w:rsid w:val="008D60AE"/>
    <w:rsid w:val="008D77E1"/>
    <w:rsid w:val="008E099D"/>
    <w:rsid w:val="008E2504"/>
    <w:rsid w:val="008E3FB9"/>
    <w:rsid w:val="008E4401"/>
    <w:rsid w:val="008E74F6"/>
    <w:rsid w:val="008F00B0"/>
    <w:rsid w:val="008F136D"/>
    <w:rsid w:val="008F4868"/>
    <w:rsid w:val="008F659E"/>
    <w:rsid w:val="008F793D"/>
    <w:rsid w:val="0090060C"/>
    <w:rsid w:val="00905208"/>
    <w:rsid w:val="009076DB"/>
    <w:rsid w:val="0091636D"/>
    <w:rsid w:val="00920E40"/>
    <w:rsid w:val="00921709"/>
    <w:rsid w:val="00922058"/>
    <w:rsid w:val="0092256C"/>
    <w:rsid w:val="00924CA4"/>
    <w:rsid w:val="0093388E"/>
    <w:rsid w:val="00935732"/>
    <w:rsid w:val="00941794"/>
    <w:rsid w:val="00941D1B"/>
    <w:rsid w:val="00941F28"/>
    <w:rsid w:val="00942754"/>
    <w:rsid w:val="00942FFA"/>
    <w:rsid w:val="009438C9"/>
    <w:rsid w:val="009447E5"/>
    <w:rsid w:val="00951F22"/>
    <w:rsid w:val="00953A90"/>
    <w:rsid w:val="009549A8"/>
    <w:rsid w:val="00957504"/>
    <w:rsid w:val="00957826"/>
    <w:rsid w:val="009605BB"/>
    <w:rsid w:val="0096421D"/>
    <w:rsid w:val="00966DDD"/>
    <w:rsid w:val="00973853"/>
    <w:rsid w:val="00974765"/>
    <w:rsid w:val="009807C4"/>
    <w:rsid w:val="009808CD"/>
    <w:rsid w:val="00982137"/>
    <w:rsid w:val="00983417"/>
    <w:rsid w:val="00984CF9"/>
    <w:rsid w:val="00984D71"/>
    <w:rsid w:val="009850B7"/>
    <w:rsid w:val="00987E13"/>
    <w:rsid w:val="00992D48"/>
    <w:rsid w:val="0099313B"/>
    <w:rsid w:val="0099666A"/>
    <w:rsid w:val="009A5CBF"/>
    <w:rsid w:val="009B28A9"/>
    <w:rsid w:val="009C5113"/>
    <w:rsid w:val="009C7882"/>
    <w:rsid w:val="009D39FF"/>
    <w:rsid w:val="009E06AF"/>
    <w:rsid w:val="009E1B34"/>
    <w:rsid w:val="009E25B9"/>
    <w:rsid w:val="009E2EF9"/>
    <w:rsid w:val="009E3201"/>
    <w:rsid w:val="009E5B3F"/>
    <w:rsid w:val="009F3663"/>
    <w:rsid w:val="009F377F"/>
    <w:rsid w:val="009F41CE"/>
    <w:rsid w:val="009F4D0A"/>
    <w:rsid w:val="009F701C"/>
    <w:rsid w:val="009F741F"/>
    <w:rsid w:val="00A00859"/>
    <w:rsid w:val="00A023DC"/>
    <w:rsid w:val="00A0400B"/>
    <w:rsid w:val="00A066C5"/>
    <w:rsid w:val="00A115C6"/>
    <w:rsid w:val="00A15F55"/>
    <w:rsid w:val="00A16FF5"/>
    <w:rsid w:val="00A2050D"/>
    <w:rsid w:val="00A251D2"/>
    <w:rsid w:val="00A3077A"/>
    <w:rsid w:val="00A37AF8"/>
    <w:rsid w:val="00A40059"/>
    <w:rsid w:val="00A42478"/>
    <w:rsid w:val="00A46FA6"/>
    <w:rsid w:val="00A4743D"/>
    <w:rsid w:val="00A53BB3"/>
    <w:rsid w:val="00A549A8"/>
    <w:rsid w:val="00A61865"/>
    <w:rsid w:val="00A61A63"/>
    <w:rsid w:val="00A62A0A"/>
    <w:rsid w:val="00A67469"/>
    <w:rsid w:val="00A70107"/>
    <w:rsid w:val="00A71464"/>
    <w:rsid w:val="00A735D3"/>
    <w:rsid w:val="00A738C5"/>
    <w:rsid w:val="00A75676"/>
    <w:rsid w:val="00A7777E"/>
    <w:rsid w:val="00A82C85"/>
    <w:rsid w:val="00A95389"/>
    <w:rsid w:val="00A962C8"/>
    <w:rsid w:val="00AA4EDD"/>
    <w:rsid w:val="00AA52B1"/>
    <w:rsid w:val="00AA5E5A"/>
    <w:rsid w:val="00AA650B"/>
    <w:rsid w:val="00AB197D"/>
    <w:rsid w:val="00AB24A7"/>
    <w:rsid w:val="00AB5238"/>
    <w:rsid w:val="00AB5288"/>
    <w:rsid w:val="00AC0110"/>
    <w:rsid w:val="00AC03C6"/>
    <w:rsid w:val="00AC1A1D"/>
    <w:rsid w:val="00AC7951"/>
    <w:rsid w:val="00AC7CD8"/>
    <w:rsid w:val="00AD2C9E"/>
    <w:rsid w:val="00AD5F77"/>
    <w:rsid w:val="00AE4AB7"/>
    <w:rsid w:val="00AE6104"/>
    <w:rsid w:val="00AF3258"/>
    <w:rsid w:val="00AF463B"/>
    <w:rsid w:val="00AF4C7A"/>
    <w:rsid w:val="00AF5C83"/>
    <w:rsid w:val="00B00648"/>
    <w:rsid w:val="00B042F1"/>
    <w:rsid w:val="00B04953"/>
    <w:rsid w:val="00B05635"/>
    <w:rsid w:val="00B07307"/>
    <w:rsid w:val="00B1199D"/>
    <w:rsid w:val="00B27238"/>
    <w:rsid w:val="00B3154E"/>
    <w:rsid w:val="00B32DE2"/>
    <w:rsid w:val="00B33A81"/>
    <w:rsid w:val="00B362A0"/>
    <w:rsid w:val="00B4079E"/>
    <w:rsid w:val="00B42057"/>
    <w:rsid w:val="00B43CFB"/>
    <w:rsid w:val="00B444A5"/>
    <w:rsid w:val="00B508D4"/>
    <w:rsid w:val="00B50D21"/>
    <w:rsid w:val="00B50FF0"/>
    <w:rsid w:val="00B60DFA"/>
    <w:rsid w:val="00B63730"/>
    <w:rsid w:val="00B642DB"/>
    <w:rsid w:val="00B674CA"/>
    <w:rsid w:val="00B67C84"/>
    <w:rsid w:val="00B70CBF"/>
    <w:rsid w:val="00B721C3"/>
    <w:rsid w:val="00B733A3"/>
    <w:rsid w:val="00B745FA"/>
    <w:rsid w:val="00B74871"/>
    <w:rsid w:val="00B75E94"/>
    <w:rsid w:val="00B76FF0"/>
    <w:rsid w:val="00B80A9E"/>
    <w:rsid w:val="00B847F0"/>
    <w:rsid w:val="00B85C41"/>
    <w:rsid w:val="00B9001A"/>
    <w:rsid w:val="00B91861"/>
    <w:rsid w:val="00B93819"/>
    <w:rsid w:val="00B95252"/>
    <w:rsid w:val="00B96E4B"/>
    <w:rsid w:val="00BA38AB"/>
    <w:rsid w:val="00BA536A"/>
    <w:rsid w:val="00BB3A0F"/>
    <w:rsid w:val="00BB6408"/>
    <w:rsid w:val="00BB710D"/>
    <w:rsid w:val="00BC0E50"/>
    <w:rsid w:val="00BC3A86"/>
    <w:rsid w:val="00BD0577"/>
    <w:rsid w:val="00BD39F5"/>
    <w:rsid w:val="00BE2932"/>
    <w:rsid w:val="00BE72EB"/>
    <w:rsid w:val="00BE7548"/>
    <w:rsid w:val="00BE7B7E"/>
    <w:rsid w:val="00BE7DB6"/>
    <w:rsid w:val="00BF70A1"/>
    <w:rsid w:val="00C105FB"/>
    <w:rsid w:val="00C10BFC"/>
    <w:rsid w:val="00C14834"/>
    <w:rsid w:val="00C222D2"/>
    <w:rsid w:val="00C24B2A"/>
    <w:rsid w:val="00C27A2A"/>
    <w:rsid w:val="00C34799"/>
    <w:rsid w:val="00C5030B"/>
    <w:rsid w:val="00C52266"/>
    <w:rsid w:val="00C5282E"/>
    <w:rsid w:val="00C54FFA"/>
    <w:rsid w:val="00C5630B"/>
    <w:rsid w:val="00C57029"/>
    <w:rsid w:val="00C57FB7"/>
    <w:rsid w:val="00C676D8"/>
    <w:rsid w:val="00C67DA7"/>
    <w:rsid w:val="00C7662B"/>
    <w:rsid w:val="00C76F31"/>
    <w:rsid w:val="00C8328D"/>
    <w:rsid w:val="00C84F99"/>
    <w:rsid w:val="00C9488B"/>
    <w:rsid w:val="00C95042"/>
    <w:rsid w:val="00CA167C"/>
    <w:rsid w:val="00CA35A7"/>
    <w:rsid w:val="00CA4D22"/>
    <w:rsid w:val="00CB0B83"/>
    <w:rsid w:val="00CB2C37"/>
    <w:rsid w:val="00CB3009"/>
    <w:rsid w:val="00CB6A60"/>
    <w:rsid w:val="00CB6FC1"/>
    <w:rsid w:val="00CB7CAB"/>
    <w:rsid w:val="00CC2340"/>
    <w:rsid w:val="00CC29F6"/>
    <w:rsid w:val="00CC7130"/>
    <w:rsid w:val="00CD1BFF"/>
    <w:rsid w:val="00CD21A1"/>
    <w:rsid w:val="00CD323D"/>
    <w:rsid w:val="00CD50B4"/>
    <w:rsid w:val="00CE31D2"/>
    <w:rsid w:val="00CE43B3"/>
    <w:rsid w:val="00CE61DB"/>
    <w:rsid w:val="00CF2559"/>
    <w:rsid w:val="00CF3A7E"/>
    <w:rsid w:val="00CF5F57"/>
    <w:rsid w:val="00D03118"/>
    <w:rsid w:val="00D04EF6"/>
    <w:rsid w:val="00D07C22"/>
    <w:rsid w:val="00D115B7"/>
    <w:rsid w:val="00D234A9"/>
    <w:rsid w:val="00D2444E"/>
    <w:rsid w:val="00D24E93"/>
    <w:rsid w:val="00D30C95"/>
    <w:rsid w:val="00D31491"/>
    <w:rsid w:val="00D36C81"/>
    <w:rsid w:val="00D434F8"/>
    <w:rsid w:val="00D50016"/>
    <w:rsid w:val="00D52EFE"/>
    <w:rsid w:val="00D5352B"/>
    <w:rsid w:val="00D55A6B"/>
    <w:rsid w:val="00D56786"/>
    <w:rsid w:val="00D5750D"/>
    <w:rsid w:val="00D603A6"/>
    <w:rsid w:val="00D604C7"/>
    <w:rsid w:val="00D61626"/>
    <w:rsid w:val="00D63D66"/>
    <w:rsid w:val="00D65040"/>
    <w:rsid w:val="00D65AA9"/>
    <w:rsid w:val="00D70970"/>
    <w:rsid w:val="00D70AA4"/>
    <w:rsid w:val="00D74641"/>
    <w:rsid w:val="00D746CC"/>
    <w:rsid w:val="00D768E6"/>
    <w:rsid w:val="00D77240"/>
    <w:rsid w:val="00D77E67"/>
    <w:rsid w:val="00D8468E"/>
    <w:rsid w:val="00D84E13"/>
    <w:rsid w:val="00D90267"/>
    <w:rsid w:val="00D9169B"/>
    <w:rsid w:val="00DA216E"/>
    <w:rsid w:val="00DA2F13"/>
    <w:rsid w:val="00DA610D"/>
    <w:rsid w:val="00DA64ED"/>
    <w:rsid w:val="00DB046B"/>
    <w:rsid w:val="00DB2A68"/>
    <w:rsid w:val="00DB2FF0"/>
    <w:rsid w:val="00DB39DF"/>
    <w:rsid w:val="00DB46B6"/>
    <w:rsid w:val="00DC072A"/>
    <w:rsid w:val="00DC285F"/>
    <w:rsid w:val="00DC5601"/>
    <w:rsid w:val="00DC62DD"/>
    <w:rsid w:val="00DD5741"/>
    <w:rsid w:val="00DD595A"/>
    <w:rsid w:val="00DE0043"/>
    <w:rsid w:val="00DE4708"/>
    <w:rsid w:val="00DE5FE4"/>
    <w:rsid w:val="00DF5C87"/>
    <w:rsid w:val="00E029F3"/>
    <w:rsid w:val="00E03852"/>
    <w:rsid w:val="00E0507F"/>
    <w:rsid w:val="00E1163B"/>
    <w:rsid w:val="00E1230B"/>
    <w:rsid w:val="00E22095"/>
    <w:rsid w:val="00E276BD"/>
    <w:rsid w:val="00E30492"/>
    <w:rsid w:val="00E31D51"/>
    <w:rsid w:val="00E32E2C"/>
    <w:rsid w:val="00E33771"/>
    <w:rsid w:val="00E34E4C"/>
    <w:rsid w:val="00E36708"/>
    <w:rsid w:val="00E37796"/>
    <w:rsid w:val="00E37802"/>
    <w:rsid w:val="00E4464A"/>
    <w:rsid w:val="00E449E5"/>
    <w:rsid w:val="00E478F5"/>
    <w:rsid w:val="00E47B9A"/>
    <w:rsid w:val="00E50F44"/>
    <w:rsid w:val="00E51785"/>
    <w:rsid w:val="00E52275"/>
    <w:rsid w:val="00E526AF"/>
    <w:rsid w:val="00E56CE2"/>
    <w:rsid w:val="00E618D3"/>
    <w:rsid w:val="00E61970"/>
    <w:rsid w:val="00E621D6"/>
    <w:rsid w:val="00E664CB"/>
    <w:rsid w:val="00E714E6"/>
    <w:rsid w:val="00E719DF"/>
    <w:rsid w:val="00E729F1"/>
    <w:rsid w:val="00E73895"/>
    <w:rsid w:val="00E76040"/>
    <w:rsid w:val="00E76B35"/>
    <w:rsid w:val="00E76F48"/>
    <w:rsid w:val="00E8373E"/>
    <w:rsid w:val="00E86E26"/>
    <w:rsid w:val="00E91D0E"/>
    <w:rsid w:val="00E9243E"/>
    <w:rsid w:val="00E93574"/>
    <w:rsid w:val="00E93A3F"/>
    <w:rsid w:val="00E95CB6"/>
    <w:rsid w:val="00E95EDF"/>
    <w:rsid w:val="00E96A98"/>
    <w:rsid w:val="00EA0713"/>
    <w:rsid w:val="00EA3BDD"/>
    <w:rsid w:val="00EA7CE8"/>
    <w:rsid w:val="00EB57F1"/>
    <w:rsid w:val="00EB60E5"/>
    <w:rsid w:val="00EB76C8"/>
    <w:rsid w:val="00EC16E7"/>
    <w:rsid w:val="00EC5E5F"/>
    <w:rsid w:val="00ED2CCF"/>
    <w:rsid w:val="00ED487F"/>
    <w:rsid w:val="00ED7243"/>
    <w:rsid w:val="00EE1BD3"/>
    <w:rsid w:val="00EF1158"/>
    <w:rsid w:val="00EF17C9"/>
    <w:rsid w:val="00EF311A"/>
    <w:rsid w:val="00EF534D"/>
    <w:rsid w:val="00F0168F"/>
    <w:rsid w:val="00F01F33"/>
    <w:rsid w:val="00F0245B"/>
    <w:rsid w:val="00F04F73"/>
    <w:rsid w:val="00F11892"/>
    <w:rsid w:val="00F124F5"/>
    <w:rsid w:val="00F14E09"/>
    <w:rsid w:val="00F1703A"/>
    <w:rsid w:val="00F21E10"/>
    <w:rsid w:val="00F22211"/>
    <w:rsid w:val="00F23149"/>
    <w:rsid w:val="00F240C3"/>
    <w:rsid w:val="00F272B5"/>
    <w:rsid w:val="00F277F9"/>
    <w:rsid w:val="00F31211"/>
    <w:rsid w:val="00F32016"/>
    <w:rsid w:val="00F337C9"/>
    <w:rsid w:val="00F33E9D"/>
    <w:rsid w:val="00F3493D"/>
    <w:rsid w:val="00F34A9E"/>
    <w:rsid w:val="00F356E7"/>
    <w:rsid w:val="00F36797"/>
    <w:rsid w:val="00F4163F"/>
    <w:rsid w:val="00F42D5E"/>
    <w:rsid w:val="00F442B1"/>
    <w:rsid w:val="00F46772"/>
    <w:rsid w:val="00F47028"/>
    <w:rsid w:val="00F4760C"/>
    <w:rsid w:val="00F47F3B"/>
    <w:rsid w:val="00F52A60"/>
    <w:rsid w:val="00F53941"/>
    <w:rsid w:val="00F57D42"/>
    <w:rsid w:val="00F605CB"/>
    <w:rsid w:val="00F6084C"/>
    <w:rsid w:val="00F64B2B"/>
    <w:rsid w:val="00F67B3A"/>
    <w:rsid w:val="00F70F9A"/>
    <w:rsid w:val="00F73662"/>
    <w:rsid w:val="00F76663"/>
    <w:rsid w:val="00F76C99"/>
    <w:rsid w:val="00F83747"/>
    <w:rsid w:val="00F83F9B"/>
    <w:rsid w:val="00F842B4"/>
    <w:rsid w:val="00F84BE5"/>
    <w:rsid w:val="00F9209D"/>
    <w:rsid w:val="00F923CD"/>
    <w:rsid w:val="00F962E4"/>
    <w:rsid w:val="00F97D7F"/>
    <w:rsid w:val="00FA44EA"/>
    <w:rsid w:val="00FA7F6B"/>
    <w:rsid w:val="00FB4BAB"/>
    <w:rsid w:val="00FB4F87"/>
    <w:rsid w:val="00FB73DB"/>
    <w:rsid w:val="00FC06D1"/>
    <w:rsid w:val="00FC15DE"/>
    <w:rsid w:val="00FC2C80"/>
    <w:rsid w:val="00FC2F3B"/>
    <w:rsid w:val="00FC34BD"/>
    <w:rsid w:val="00FC62E7"/>
    <w:rsid w:val="00FD082D"/>
    <w:rsid w:val="00FD3EDD"/>
    <w:rsid w:val="00FD4862"/>
    <w:rsid w:val="00FD4C21"/>
    <w:rsid w:val="00FD62BD"/>
    <w:rsid w:val="00FD7056"/>
    <w:rsid w:val="00FD7E3D"/>
    <w:rsid w:val="00FE13C6"/>
    <w:rsid w:val="00FE6331"/>
    <w:rsid w:val="1084A27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B21F6"/>
  <w15:docId w15:val="{36BA5F7D-85C7-4B46-9DF2-5066EC9E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7D3"/>
    <w:pPr>
      <w:spacing w:line="312" w:lineRule="auto"/>
      <w:ind w:firstLine="709"/>
      <w:jc w:val="both"/>
    </w:pPr>
    <w:rPr>
      <w:rFonts w:ascii="Times New Roman" w:hAnsi="Times New Roman"/>
      <w:sz w:val="28"/>
      <w:szCs w:val="28"/>
      <w:lang w:val="en-AU" w:eastAsia="en-US" w:bidi="th-TH"/>
    </w:rPr>
  </w:style>
  <w:style w:type="paragraph" w:styleId="Heading1">
    <w:name w:val="heading 1"/>
    <w:basedOn w:val="Normal"/>
    <w:next w:val="Normal"/>
    <w:link w:val="Heading1Char"/>
    <w:uiPriority w:val="9"/>
    <w:qFormat/>
    <w:rsid w:val="008A3D7D"/>
    <w:pPr>
      <w:keepNext/>
      <w:keepLines/>
      <w:pageBreakBefore/>
      <w:numPr>
        <w:numId w:val="4"/>
      </w:numPr>
      <w:spacing w:after="360"/>
      <w:ind w:right="567"/>
      <w:jc w:val="center"/>
      <w:outlineLvl w:val="0"/>
    </w:pPr>
    <w:rPr>
      <w:rFonts w:eastAsia="Times New Roman" w:cs="Angsana New"/>
      <w:b/>
      <w:bCs/>
      <w:caps/>
      <w:szCs w:val="35"/>
      <w:lang w:eastAsia="x-none"/>
    </w:rPr>
  </w:style>
  <w:style w:type="paragraph" w:styleId="Heading2">
    <w:name w:val="heading 2"/>
    <w:basedOn w:val="Normal"/>
    <w:next w:val="Normal"/>
    <w:link w:val="Heading2Char"/>
    <w:uiPriority w:val="9"/>
    <w:unhideWhenUsed/>
    <w:qFormat/>
    <w:rsid w:val="008A3D7D"/>
    <w:pPr>
      <w:keepNext/>
      <w:keepLines/>
      <w:numPr>
        <w:ilvl w:val="1"/>
        <w:numId w:val="4"/>
      </w:numPr>
      <w:spacing w:before="200"/>
      <w:jc w:val="left"/>
      <w:outlineLvl w:val="1"/>
    </w:pPr>
    <w:rPr>
      <w:rFonts w:eastAsia="Times New Roman" w:cs="Times New Roman"/>
      <w:b/>
      <w:bCs/>
      <w:szCs w:val="33"/>
      <w:lang w:val="x-none" w:eastAsia="x-none" w:bidi="ar-SA"/>
    </w:rPr>
  </w:style>
  <w:style w:type="paragraph" w:styleId="Heading3">
    <w:name w:val="heading 3"/>
    <w:basedOn w:val="Normal"/>
    <w:next w:val="Normal"/>
    <w:link w:val="Heading3Char"/>
    <w:uiPriority w:val="9"/>
    <w:unhideWhenUsed/>
    <w:qFormat/>
    <w:rsid w:val="005A3A50"/>
    <w:pPr>
      <w:keepNext/>
      <w:keepLines/>
      <w:numPr>
        <w:ilvl w:val="2"/>
        <w:numId w:val="4"/>
      </w:numPr>
      <w:spacing w:before="120"/>
      <w:jc w:val="left"/>
      <w:outlineLvl w:val="2"/>
    </w:pPr>
    <w:rPr>
      <w:rFonts w:eastAsia="Times New Roman" w:cs="Angsana New"/>
      <w:b/>
      <w:bCs/>
      <w:i/>
      <w:szCs w:val="35"/>
      <w:lang w:eastAsia="x-none"/>
    </w:rPr>
  </w:style>
  <w:style w:type="paragraph" w:styleId="Heading4">
    <w:name w:val="heading 4"/>
    <w:basedOn w:val="Normal"/>
    <w:next w:val="Normal"/>
    <w:link w:val="Heading4Char"/>
    <w:uiPriority w:val="9"/>
    <w:unhideWhenUsed/>
    <w:qFormat/>
    <w:rsid w:val="008A3D7D"/>
    <w:pPr>
      <w:keepNext/>
      <w:keepLines/>
      <w:numPr>
        <w:ilvl w:val="3"/>
        <w:numId w:val="4"/>
      </w:numPr>
      <w:spacing w:before="120"/>
      <w:ind w:left="993" w:hanging="284"/>
      <w:jc w:val="left"/>
      <w:outlineLvl w:val="3"/>
    </w:pPr>
    <w:rPr>
      <w:rFonts w:eastAsia="Times New Roman" w:cs="Angsana New"/>
      <w:b/>
      <w:bCs/>
      <w:iCs/>
      <w:szCs w:val="35"/>
      <w:lang w:eastAsia="x-none"/>
    </w:rPr>
  </w:style>
  <w:style w:type="paragraph" w:styleId="Heading5">
    <w:name w:val="heading 5"/>
    <w:basedOn w:val="Normal"/>
    <w:next w:val="Normal"/>
    <w:link w:val="Heading5Char"/>
    <w:uiPriority w:val="9"/>
    <w:semiHidden/>
    <w:unhideWhenUsed/>
    <w:qFormat/>
    <w:rsid w:val="00CB6A60"/>
    <w:pPr>
      <w:keepNext/>
      <w:keepLines/>
      <w:numPr>
        <w:ilvl w:val="4"/>
        <w:numId w:val="1"/>
      </w:numPr>
      <w:spacing w:before="200"/>
      <w:outlineLvl w:val="4"/>
    </w:pPr>
    <w:rPr>
      <w:rFonts w:ascii="Cambria" w:eastAsia="Times New Roman" w:hAnsi="Cambria" w:cs="Times New Roman"/>
      <w:color w:val="243F60"/>
      <w:szCs w:val="35"/>
      <w:lang w:val="x-none" w:eastAsia="x-none" w:bidi="ar-SA"/>
    </w:rPr>
  </w:style>
  <w:style w:type="paragraph" w:styleId="Heading6">
    <w:name w:val="heading 6"/>
    <w:basedOn w:val="Normal"/>
    <w:next w:val="Normal"/>
    <w:link w:val="Heading6Char"/>
    <w:uiPriority w:val="9"/>
    <w:semiHidden/>
    <w:unhideWhenUsed/>
    <w:qFormat/>
    <w:rsid w:val="00CB6A60"/>
    <w:pPr>
      <w:keepNext/>
      <w:keepLines/>
      <w:numPr>
        <w:ilvl w:val="5"/>
        <w:numId w:val="1"/>
      </w:numPr>
      <w:spacing w:before="200"/>
      <w:outlineLvl w:val="5"/>
    </w:pPr>
    <w:rPr>
      <w:rFonts w:ascii="Cambria" w:eastAsia="Times New Roman" w:hAnsi="Cambria" w:cs="Times New Roman"/>
      <w:i/>
      <w:iCs/>
      <w:color w:val="243F60"/>
      <w:szCs w:val="35"/>
      <w:lang w:val="x-none" w:eastAsia="x-none" w:bidi="ar-SA"/>
    </w:rPr>
  </w:style>
  <w:style w:type="paragraph" w:styleId="Heading7">
    <w:name w:val="heading 7"/>
    <w:basedOn w:val="Normal"/>
    <w:next w:val="Normal"/>
    <w:link w:val="Heading7Char"/>
    <w:uiPriority w:val="9"/>
    <w:semiHidden/>
    <w:unhideWhenUsed/>
    <w:qFormat/>
    <w:rsid w:val="00CB6A60"/>
    <w:pPr>
      <w:keepNext/>
      <w:keepLines/>
      <w:numPr>
        <w:ilvl w:val="6"/>
        <w:numId w:val="1"/>
      </w:numPr>
      <w:spacing w:before="200"/>
      <w:outlineLvl w:val="6"/>
    </w:pPr>
    <w:rPr>
      <w:rFonts w:ascii="Cambria" w:eastAsia="Times New Roman" w:hAnsi="Cambria" w:cs="Times New Roman"/>
      <w:i/>
      <w:iCs/>
      <w:color w:val="404040"/>
      <w:szCs w:val="35"/>
      <w:lang w:val="x-none" w:eastAsia="x-none" w:bidi="ar-SA"/>
    </w:rPr>
  </w:style>
  <w:style w:type="paragraph" w:styleId="Heading8">
    <w:name w:val="heading 8"/>
    <w:basedOn w:val="Normal"/>
    <w:next w:val="Normal"/>
    <w:link w:val="Heading8Char"/>
    <w:uiPriority w:val="9"/>
    <w:semiHidden/>
    <w:unhideWhenUsed/>
    <w:qFormat/>
    <w:rsid w:val="00CB6A60"/>
    <w:pPr>
      <w:keepNext/>
      <w:keepLines/>
      <w:numPr>
        <w:ilvl w:val="7"/>
        <w:numId w:val="1"/>
      </w:numPr>
      <w:spacing w:before="200"/>
      <w:outlineLvl w:val="7"/>
    </w:pPr>
    <w:rPr>
      <w:rFonts w:ascii="Cambria" w:eastAsia="Times New Roman" w:hAnsi="Cambria" w:cs="Times New Roman"/>
      <w:color w:val="404040"/>
      <w:sz w:val="20"/>
      <w:szCs w:val="25"/>
      <w:lang w:val="x-none" w:eastAsia="x-none" w:bidi="ar-SA"/>
    </w:rPr>
  </w:style>
  <w:style w:type="paragraph" w:styleId="Heading9">
    <w:name w:val="heading 9"/>
    <w:basedOn w:val="Normal"/>
    <w:next w:val="Normal"/>
    <w:link w:val="Heading9Char"/>
    <w:uiPriority w:val="9"/>
    <w:semiHidden/>
    <w:unhideWhenUsed/>
    <w:qFormat/>
    <w:rsid w:val="00CB6A60"/>
    <w:pPr>
      <w:keepNext/>
      <w:keepLines/>
      <w:numPr>
        <w:ilvl w:val="8"/>
        <w:numId w:val="1"/>
      </w:numPr>
      <w:spacing w:before="200"/>
      <w:outlineLvl w:val="8"/>
    </w:pPr>
    <w:rPr>
      <w:rFonts w:ascii="Cambria" w:eastAsia="Times New Roman" w:hAnsi="Cambria" w:cs="Times New Roman"/>
      <w:i/>
      <w:iCs/>
      <w:color w:val="404040"/>
      <w:sz w:val="20"/>
      <w:szCs w:val="25"/>
      <w:lang w:val="x-none" w:eastAsia="x-none"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7CAB"/>
  </w:style>
  <w:style w:type="character" w:styleId="Strong">
    <w:name w:val="Strong"/>
    <w:uiPriority w:val="22"/>
    <w:qFormat/>
    <w:rsid w:val="00CB7CAB"/>
    <w:rPr>
      <w:b/>
      <w:bCs/>
    </w:rPr>
  </w:style>
  <w:style w:type="paragraph" w:styleId="BalloonText">
    <w:name w:val="Balloon Text"/>
    <w:basedOn w:val="Normal"/>
    <w:link w:val="BalloonTextChar"/>
    <w:uiPriority w:val="99"/>
    <w:semiHidden/>
    <w:unhideWhenUsed/>
    <w:rsid w:val="00CB7CAB"/>
    <w:pPr>
      <w:spacing w:line="240" w:lineRule="auto"/>
    </w:pPr>
    <w:rPr>
      <w:rFonts w:ascii="Tahoma" w:hAnsi="Tahoma" w:cs="Times New Roman"/>
      <w:sz w:val="16"/>
      <w:szCs w:val="20"/>
      <w:lang w:val="x-none" w:eastAsia="x-none" w:bidi="ar-SA"/>
    </w:rPr>
  </w:style>
  <w:style w:type="character" w:customStyle="1" w:styleId="BalloonTextChar">
    <w:name w:val="Balloon Text Char"/>
    <w:link w:val="BalloonText"/>
    <w:uiPriority w:val="99"/>
    <w:semiHidden/>
    <w:rsid w:val="00CB7CAB"/>
    <w:rPr>
      <w:rFonts w:ascii="Tahoma" w:hAnsi="Tahoma" w:cs="Angsana New"/>
      <w:sz w:val="16"/>
      <w:szCs w:val="20"/>
    </w:rPr>
  </w:style>
  <w:style w:type="character" w:customStyle="1" w:styleId="Heading1Char">
    <w:name w:val="Heading 1 Char"/>
    <w:link w:val="Heading1"/>
    <w:uiPriority w:val="9"/>
    <w:rsid w:val="00560F1C"/>
    <w:rPr>
      <w:rFonts w:ascii="Times New Roman" w:eastAsia="Times New Roman" w:hAnsi="Times New Roman" w:cs="Angsana New"/>
      <w:b/>
      <w:bCs/>
      <w:caps/>
      <w:sz w:val="28"/>
      <w:szCs w:val="35"/>
      <w:lang w:val="en-AU" w:eastAsia="x-none" w:bidi="th-TH"/>
    </w:rPr>
  </w:style>
  <w:style w:type="character" w:customStyle="1" w:styleId="Heading2Char">
    <w:name w:val="Heading 2 Char"/>
    <w:link w:val="Heading2"/>
    <w:uiPriority w:val="9"/>
    <w:rsid w:val="00200A6E"/>
    <w:rPr>
      <w:rFonts w:ascii="Times New Roman" w:eastAsia="Times New Roman" w:hAnsi="Times New Roman" w:cs="Times New Roman"/>
      <w:b/>
      <w:bCs/>
      <w:sz w:val="28"/>
      <w:szCs w:val="33"/>
      <w:lang w:val="x-none" w:eastAsia="x-none"/>
    </w:rPr>
  </w:style>
  <w:style w:type="character" w:customStyle="1" w:styleId="Heading3Char">
    <w:name w:val="Heading 3 Char"/>
    <w:link w:val="Heading3"/>
    <w:uiPriority w:val="9"/>
    <w:rsid w:val="005A3A50"/>
    <w:rPr>
      <w:rFonts w:ascii="Times New Roman" w:eastAsia="Times New Roman" w:hAnsi="Times New Roman" w:cs="Angsana New"/>
      <w:b/>
      <w:bCs/>
      <w:i/>
      <w:sz w:val="28"/>
      <w:szCs w:val="35"/>
      <w:lang w:val="en-AU" w:eastAsia="x-none" w:bidi="th-TH"/>
    </w:rPr>
  </w:style>
  <w:style w:type="character" w:customStyle="1" w:styleId="Heading4Char">
    <w:name w:val="Heading 4 Char"/>
    <w:link w:val="Heading4"/>
    <w:uiPriority w:val="9"/>
    <w:rsid w:val="008A3D7D"/>
    <w:rPr>
      <w:rFonts w:ascii="Times New Roman" w:eastAsia="Times New Roman" w:hAnsi="Times New Roman" w:cs="Angsana New"/>
      <w:b/>
      <w:bCs/>
      <w:iCs/>
      <w:sz w:val="28"/>
      <w:szCs w:val="35"/>
      <w:lang w:val="en-AU" w:eastAsia="x-none" w:bidi="th-TH"/>
    </w:rPr>
  </w:style>
  <w:style w:type="character" w:customStyle="1" w:styleId="Heading5Char">
    <w:name w:val="Heading 5 Char"/>
    <w:link w:val="Heading5"/>
    <w:uiPriority w:val="9"/>
    <w:semiHidden/>
    <w:rsid w:val="00CB6A60"/>
    <w:rPr>
      <w:rFonts w:ascii="Cambria" w:eastAsia="Times New Roman" w:hAnsi="Cambria" w:cs="Times New Roman"/>
      <w:color w:val="243F60"/>
      <w:sz w:val="28"/>
      <w:szCs w:val="35"/>
      <w:lang w:val="x-none" w:eastAsia="x-none"/>
    </w:rPr>
  </w:style>
  <w:style w:type="character" w:customStyle="1" w:styleId="Heading6Char">
    <w:name w:val="Heading 6 Char"/>
    <w:link w:val="Heading6"/>
    <w:uiPriority w:val="9"/>
    <w:semiHidden/>
    <w:rsid w:val="00CB6A60"/>
    <w:rPr>
      <w:rFonts w:ascii="Cambria" w:eastAsia="Times New Roman" w:hAnsi="Cambria" w:cs="Times New Roman"/>
      <w:i/>
      <w:iCs/>
      <w:color w:val="243F60"/>
      <w:sz w:val="28"/>
      <w:szCs w:val="35"/>
      <w:lang w:val="x-none" w:eastAsia="x-none"/>
    </w:rPr>
  </w:style>
  <w:style w:type="character" w:customStyle="1" w:styleId="Heading7Char">
    <w:name w:val="Heading 7 Char"/>
    <w:link w:val="Heading7"/>
    <w:uiPriority w:val="9"/>
    <w:semiHidden/>
    <w:rsid w:val="00CB6A60"/>
    <w:rPr>
      <w:rFonts w:ascii="Cambria" w:eastAsia="Times New Roman" w:hAnsi="Cambria" w:cs="Times New Roman"/>
      <w:i/>
      <w:iCs/>
      <w:color w:val="404040"/>
      <w:sz w:val="28"/>
      <w:szCs w:val="35"/>
      <w:lang w:val="x-none" w:eastAsia="x-none"/>
    </w:rPr>
  </w:style>
  <w:style w:type="character" w:customStyle="1" w:styleId="Heading8Char">
    <w:name w:val="Heading 8 Char"/>
    <w:link w:val="Heading8"/>
    <w:uiPriority w:val="9"/>
    <w:semiHidden/>
    <w:rsid w:val="00CB6A60"/>
    <w:rPr>
      <w:rFonts w:ascii="Cambria" w:eastAsia="Times New Roman" w:hAnsi="Cambria" w:cs="Times New Roman"/>
      <w:color w:val="404040"/>
      <w:szCs w:val="25"/>
      <w:lang w:val="x-none" w:eastAsia="x-none"/>
    </w:rPr>
  </w:style>
  <w:style w:type="character" w:customStyle="1" w:styleId="Heading9Char">
    <w:name w:val="Heading 9 Char"/>
    <w:link w:val="Heading9"/>
    <w:uiPriority w:val="9"/>
    <w:semiHidden/>
    <w:rsid w:val="00CB6A60"/>
    <w:rPr>
      <w:rFonts w:ascii="Cambria" w:eastAsia="Times New Roman" w:hAnsi="Cambria" w:cs="Times New Roman"/>
      <w:i/>
      <w:iCs/>
      <w:color w:val="404040"/>
      <w:szCs w:val="25"/>
      <w:lang w:val="x-none" w:eastAsia="x-none"/>
    </w:rPr>
  </w:style>
  <w:style w:type="paragraph" w:styleId="Header">
    <w:name w:val="header"/>
    <w:basedOn w:val="Normal"/>
    <w:link w:val="HeaderChar"/>
    <w:uiPriority w:val="99"/>
    <w:unhideWhenUsed/>
    <w:rsid w:val="00FD4862"/>
    <w:pPr>
      <w:tabs>
        <w:tab w:val="center" w:pos="4513"/>
        <w:tab w:val="right" w:pos="9026"/>
      </w:tabs>
      <w:spacing w:line="240" w:lineRule="auto"/>
    </w:pPr>
    <w:rPr>
      <w:rFonts w:cs="Times New Roman"/>
      <w:szCs w:val="35"/>
      <w:lang w:val="x-none" w:eastAsia="x-none" w:bidi="ar-SA"/>
    </w:rPr>
  </w:style>
  <w:style w:type="character" w:customStyle="1" w:styleId="HeaderChar">
    <w:name w:val="Header Char"/>
    <w:link w:val="Header"/>
    <w:uiPriority w:val="99"/>
    <w:rsid w:val="00FD4862"/>
    <w:rPr>
      <w:rFonts w:ascii="Times New Roman" w:hAnsi="Times New Roman"/>
      <w:sz w:val="28"/>
      <w:szCs w:val="35"/>
    </w:rPr>
  </w:style>
  <w:style w:type="paragraph" w:styleId="Footer">
    <w:name w:val="footer"/>
    <w:basedOn w:val="Normal"/>
    <w:link w:val="FooterChar"/>
    <w:uiPriority w:val="99"/>
    <w:unhideWhenUsed/>
    <w:rsid w:val="007019FB"/>
    <w:pPr>
      <w:tabs>
        <w:tab w:val="center" w:pos="4536"/>
      </w:tabs>
      <w:spacing w:line="240" w:lineRule="auto"/>
      <w:ind w:firstLine="0"/>
    </w:pPr>
    <w:rPr>
      <w:szCs w:val="35"/>
      <w:lang w:eastAsia="x-none"/>
    </w:rPr>
  </w:style>
  <w:style w:type="character" w:customStyle="1" w:styleId="FooterChar">
    <w:name w:val="Footer Char"/>
    <w:link w:val="Footer"/>
    <w:uiPriority w:val="99"/>
    <w:rsid w:val="007019FB"/>
    <w:rPr>
      <w:rFonts w:ascii="Times New Roman" w:hAnsi="Times New Roman"/>
      <w:sz w:val="28"/>
      <w:szCs w:val="35"/>
      <w:lang w:val="en-AU" w:bidi="th-TH"/>
    </w:rPr>
  </w:style>
  <w:style w:type="paragraph" w:styleId="DocumentMap">
    <w:name w:val="Document Map"/>
    <w:basedOn w:val="Normal"/>
    <w:link w:val="DocumentMapChar"/>
    <w:uiPriority w:val="99"/>
    <w:semiHidden/>
    <w:unhideWhenUsed/>
    <w:rsid w:val="00C67DA7"/>
    <w:pPr>
      <w:spacing w:line="240" w:lineRule="auto"/>
    </w:pPr>
    <w:rPr>
      <w:rFonts w:ascii="Tahoma" w:hAnsi="Tahoma" w:cs="Times New Roman"/>
      <w:sz w:val="16"/>
      <w:szCs w:val="20"/>
      <w:lang w:val="x-none" w:eastAsia="x-none" w:bidi="ar-SA"/>
    </w:rPr>
  </w:style>
  <w:style w:type="character" w:customStyle="1" w:styleId="DocumentMapChar">
    <w:name w:val="Document Map Char"/>
    <w:link w:val="DocumentMap"/>
    <w:uiPriority w:val="99"/>
    <w:semiHidden/>
    <w:rsid w:val="00C67DA7"/>
    <w:rPr>
      <w:rFonts w:ascii="Tahoma" w:hAnsi="Tahoma" w:cs="Angsana New"/>
      <w:sz w:val="16"/>
      <w:szCs w:val="20"/>
    </w:rPr>
  </w:style>
  <w:style w:type="table" w:styleId="TableGrid">
    <w:name w:val="Table Grid"/>
    <w:basedOn w:val="TableNormal"/>
    <w:uiPriority w:val="5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Heading1"/>
    <w:next w:val="Normal"/>
    <w:qFormat/>
    <w:rsid w:val="009F41CE"/>
    <w:pPr>
      <w:numPr>
        <w:numId w:val="0"/>
      </w:numPr>
    </w:pPr>
    <w:rPr>
      <w:lang w:eastAsia="en-AU"/>
    </w:rPr>
  </w:style>
  <w:style w:type="paragraph" w:styleId="TOC1">
    <w:name w:val="toc 1"/>
    <w:basedOn w:val="Normal"/>
    <w:next w:val="Normal"/>
    <w:autoRedefine/>
    <w:uiPriority w:val="39"/>
    <w:unhideWhenUsed/>
    <w:rsid w:val="008A3D7D"/>
    <w:pPr>
      <w:tabs>
        <w:tab w:val="right" w:leader="dot" w:pos="9344"/>
      </w:tabs>
      <w:spacing w:before="120" w:line="240" w:lineRule="auto"/>
      <w:ind w:right="1134" w:firstLine="0"/>
      <w:contextualSpacing/>
    </w:pPr>
    <w:rPr>
      <w:b/>
      <w:szCs w:val="35"/>
    </w:rPr>
  </w:style>
  <w:style w:type="paragraph" w:styleId="TOC2">
    <w:name w:val="toc 2"/>
    <w:basedOn w:val="Normal"/>
    <w:next w:val="Normal"/>
    <w:autoRedefine/>
    <w:uiPriority w:val="39"/>
    <w:unhideWhenUsed/>
    <w:rsid w:val="003B0621"/>
    <w:pPr>
      <w:spacing w:line="240" w:lineRule="auto"/>
      <w:ind w:left="567" w:right="1134" w:hanging="567"/>
    </w:pPr>
    <w:rPr>
      <w:szCs w:val="35"/>
    </w:rPr>
  </w:style>
  <w:style w:type="paragraph" w:styleId="TOC3">
    <w:name w:val="toc 3"/>
    <w:basedOn w:val="Normal"/>
    <w:next w:val="Normal"/>
    <w:autoRedefine/>
    <w:uiPriority w:val="39"/>
    <w:unhideWhenUsed/>
    <w:rsid w:val="003B0621"/>
    <w:pPr>
      <w:tabs>
        <w:tab w:val="right" w:leader="dot" w:pos="9344"/>
      </w:tabs>
      <w:spacing w:line="240" w:lineRule="auto"/>
      <w:ind w:left="1361" w:right="1134" w:hanging="794"/>
    </w:pPr>
    <w:rPr>
      <w:i/>
      <w:szCs w:val="35"/>
    </w:rPr>
  </w:style>
  <w:style w:type="character" w:styleId="Hyperlink">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Normal"/>
    <w:qFormat/>
    <w:rsid w:val="00F47028"/>
    <w:pPr>
      <w:ind w:left="567" w:hanging="567"/>
      <w:jc w:val="left"/>
    </w:pPr>
    <w:rPr>
      <w:lang w:val="en-US"/>
    </w:rPr>
  </w:style>
  <w:style w:type="paragraph" w:customStyle="1" w:styleId="Hnhv">
    <w:name w:val="Hình vẽ"/>
    <w:basedOn w:val="Normal"/>
    <w:next w:val="Normal"/>
    <w:qFormat/>
    <w:rsid w:val="00B96E4B"/>
    <w:pPr>
      <w:keepNext/>
      <w:spacing w:before="120" w:line="240" w:lineRule="auto"/>
      <w:ind w:firstLine="0"/>
      <w:jc w:val="center"/>
    </w:pPr>
  </w:style>
  <w:style w:type="paragraph" w:styleId="Caption">
    <w:name w:val="caption"/>
    <w:basedOn w:val="Normal"/>
    <w:next w:val="Normal"/>
    <w:uiPriority w:val="35"/>
    <w:unhideWhenUsed/>
    <w:qFormat/>
    <w:rsid w:val="007145AF"/>
    <w:pPr>
      <w:spacing w:line="240" w:lineRule="auto"/>
      <w:jc w:val="center"/>
    </w:pPr>
    <w:rPr>
      <w:bCs/>
      <w:szCs w:val="25"/>
    </w:rPr>
  </w:style>
  <w:style w:type="paragraph" w:customStyle="1" w:styleId="Tnhnhv">
    <w:name w:val="Tên hình vẽ"/>
    <w:basedOn w:val="Normal"/>
    <w:next w:val="Normal"/>
    <w:qFormat/>
    <w:rsid w:val="000A3323"/>
    <w:pPr>
      <w:spacing w:before="120" w:after="240"/>
      <w:ind w:firstLine="0"/>
      <w:jc w:val="center"/>
    </w:pPr>
    <w:rPr>
      <w:i/>
    </w:rPr>
  </w:style>
  <w:style w:type="paragraph" w:customStyle="1" w:styleId="Table">
    <w:name w:val="Table"/>
    <w:basedOn w:val="Normal"/>
    <w:qFormat/>
    <w:rsid w:val="002B15D1"/>
    <w:pPr>
      <w:spacing w:before="60" w:after="60" w:line="240" w:lineRule="auto"/>
      <w:ind w:firstLine="0"/>
      <w:jc w:val="left"/>
    </w:pPr>
    <w:rPr>
      <w:lang w:eastAsia="en-AU"/>
    </w:rPr>
  </w:style>
  <w:style w:type="paragraph" w:customStyle="1" w:styleId="Center">
    <w:name w:val="Center"/>
    <w:basedOn w:val="Normal"/>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TableofFigures">
    <w:name w:val="table of figures"/>
    <w:basedOn w:val="Normal"/>
    <w:next w:val="Normal"/>
    <w:uiPriority w:val="99"/>
    <w:unhideWhenUsed/>
    <w:rsid w:val="00156403"/>
    <w:pPr>
      <w:ind w:firstLine="0"/>
    </w:pPr>
    <w:rPr>
      <w:szCs w:val="35"/>
    </w:rPr>
  </w:style>
  <w:style w:type="paragraph" w:customStyle="1" w:styleId="Equation">
    <w:name w:val="Equation"/>
    <w:basedOn w:val="Normal"/>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eastAsia="en-US" w:bidi="th-TH"/>
    </w:rPr>
  </w:style>
  <w:style w:type="paragraph" w:customStyle="1" w:styleId="NoIndent">
    <w:name w:val="NoIndent"/>
    <w:basedOn w:val="Normal"/>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Normal"/>
    <w:next w:val="Normal"/>
    <w:qFormat/>
    <w:rsid w:val="00CD21A1"/>
    <w:pPr>
      <w:keepNext/>
      <w:spacing w:before="120"/>
      <w:ind w:firstLine="0"/>
      <w:jc w:val="right"/>
    </w:pPr>
    <w:rPr>
      <w:i/>
    </w:rPr>
  </w:style>
  <w:style w:type="paragraph" w:customStyle="1" w:styleId="Mclc">
    <w:name w:val="Mục lục"/>
    <w:basedOn w:val="Heading1"/>
    <w:next w:val="Normal"/>
    <w:qFormat/>
    <w:rsid w:val="002071CC"/>
    <w:pPr>
      <w:numPr>
        <w:numId w:val="0"/>
      </w:numPr>
      <w:outlineLvl w:val="8"/>
    </w:pPr>
  </w:style>
  <w:style w:type="numbering" w:customStyle="1" w:styleId="nhsmc">
    <w:name w:val="Đánh số đề mục"/>
    <w:uiPriority w:val="99"/>
    <w:rsid w:val="008A3D7D"/>
    <w:pPr>
      <w:numPr>
        <w:numId w:val="2"/>
      </w:numPr>
    </w:pPr>
  </w:style>
  <w:style w:type="numbering" w:customStyle="1" w:styleId="UListHanging">
    <w:name w:val="UList.Hanging"/>
    <w:uiPriority w:val="99"/>
    <w:rsid w:val="00C54FFA"/>
    <w:pPr>
      <w:numPr>
        <w:numId w:val="3"/>
      </w:numPr>
    </w:pPr>
  </w:style>
  <w:style w:type="character" w:styleId="Emphasis">
    <w:name w:val="Emphasis"/>
    <w:uiPriority w:val="20"/>
    <w:qFormat/>
    <w:rsid w:val="00272125"/>
    <w:rPr>
      <w:i/>
      <w:iCs/>
    </w:rPr>
  </w:style>
  <w:style w:type="paragraph" w:customStyle="1" w:styleId="UH2">
    <w:name w:val="UH2"/>
    <w:basedOn w:val="Heading2"/>
    <w:next w:val="Normal"/>
    <w:qFormat/>
    <w:rsid w:val="00CD50B4"/>
    <w:pPr>
      <w:numPr>
        <w:ilvl w:val="0"/>
        <w:numId w:val="0"/>
      </w:numPr>
    </w:pPr>
  </w:style>
  <w:style w:type="paragraph" w:styleId="Subtitle">
    <w:name w:val="Subtitle"/>
    <w:basedOn w:val="Normal"/>
    <w:next w:val="Normal"/>
    <w:link w:val="SubtitleChar"/>
    <w:uiPriority w:val="11"/>
    <w:qFormat/>
    <w:rsid w:val="005A3A50"/>
    <w:pPr>
      <w:spacing w:after="60"/>
      <w:jc w:val="center"/>
      <w:outlineLvl w:val="1"/>
    </w:pPr>
    <w:rPr>
      <w:rFonts w:eastAsia="Times New Roman" w:cs="Angsana New"/>
      <w:szCs w:val="30"/>
      <w:lang w:eastAsia="x-none"/>
    </w:rPr>
  </w:style>
  <w:style w:type="character" w:customStyle="1" w:styleId="SubtitleChar">
    <w:name w:val="Subtitle Char"/>
    <w:link w:val="Subtitle"/>
    <w:uiPriority w:val="11"/>
    <w:rsid w:val="005A3A50"/>
    <w:rPr>
      <w:rFonts w:ascii="Times New Roman" w:eastAsia="Times New Roman" w:hAnsi="Times New Roman" w:cs="Angsana New"/>
      <w:sz w:val="28"/>
      <w:szCs w:val="30"/>
      <w:lang w:val="en-AU" w:bidi="th-TH"/>
    </w:rPr>
  </w:style>
  <w:style w:type="paragraph" w:styleId="ListParagraph">
    <w:name w:val="List Paragraph"/>
    <w:basedOn w:val="Normal"/>
    <w:uiPriority w:val="34"/>
    <w:qFormat/>
    <w:rsid w:val="00E478F5"/>
    <w:pPr>
      <w:ind w:left="720"/>
      <w:contextualSpacing/>
    </w:pPr>
  </w:style>
  <w:style w:type="paragraph" w:customStyle="1" w:styleId="MUCCHUONG">
    <w:name w:val="MUC CHUONG"/>
    <w:basedOn w:val="Heading1"/>
    <w:link w:val="MUCCHUONGChar"/>
    <w:qFormat/>
    <w:rsid w:val="000C6F28"/>
    <w:pPr>
      <w:numPr>
        <w:numId w:val="0"/>
      </w:numPr>
    </w:pPr>
  </w:style>
  <w:style w:type="paragraph" w:customStyle="1" w:styleId="MUCLON11">
    <w:name w:val="MUC LON 1.1"/>
    <w:basedOn w:val="Normal"/>
    <w:link w:val="MUCLON11Char"/>
    <w:qFormat/>
    <w:rsid w:val="008E4401"/>
    <w:pPr>
      <w:ind w:left="709" w:firstLine="0"/>
    </w:pPr>
    <w:rPr>
      <w:rFonts w:cs="Times New Roman"/>
      <w:b/>
    </w:rPr>
  </w:style>
  <w:style w:type="character" w:customStyle="1" w:styleId="MUCCHUONGChar">
    <w:name w:val="MUC CHUONG Char"/>
    <w:basedOn w:val="Heading1Char"/>
    <w:link w:val="MUCCHUONG"/>
    <w:rsid w:val="000C6F28"/>
    <w:rPr>
      <w:rFonts w:ascii="Times New Roman" w:eastAsia="Times New Roman" w:hAnsi="Times New Roman" w:cs="Angsana New"/>
      <w:b/>
      <w:bCs/>
      <w:caps/>
      <w:sz w:val="28"/>
      <w:szCs w:val="35"/>
      <w:lang w:val="en-AU" w:eastAsia="x-none" w:bidi="th-TH"/>
    </w:rPr>
  </w:style>
  <w:style w:type="paragraph" w:customStyle="1" w:styleId="MUCNHO111">
    <w:name w:val="MUC NHO 1.1.1"/>
    <w:basedOn w:val="Normal"/>
    <w:link w:val="MUCNHO111Char"/>
    <w:qFormat/>
    <w:rsid w:val="008E4401"/>
    <w:pPr>
      <w:ind w:left="1418" w:firstLine="0"/>
    </w:pPr>
    <w:rPr>
      <w:rFonts w:cs="Times New Roman"/>
      <w:i/>
    </w:rPr>
  </w:style>
  <w:style w:type="character" w:customStyle="1" w:styleId="MUCLON11Char">
    <w:name w:val="MUC LON 1.1 Char"/>
    <w:basedOn w:val="DefaultParagraphFont"/>
    <w:link w:val="MUCLON11"/>
    <w:rsid w:val="008E4401"/>
    <w:rPr>
      <w:rFonts w:ascii="Times New Roman" w:hAnsi="Times New Roman" w:cs="Times New Roman"/>
      <w:b/>
      <w:sz w:val="28"/>
      <w:szCs w:val="28"/>
      <w:lang w:val="en-AU" w:eastAsia="en-US" w:bidi="th-TH"/>
    </w:rPr>
  </w:style>
  <w:style w:type="character" w:customStyle="1" w:styleId="MUCNHO111Char">
    <w:name w:val="MUC NHO 1.1.1 Char"/>
    <w:basedOn w:val="DefaultParagraphFont"/>
    <w:link w:val="MUCNHO111"/>
    <w:rsid w:val="008E4401"/>
    <w:rPr>
      <w:rFonts w:ascii="Times New Roman" w:hAnsi="Times New Roman" w:cs="Times New Roman"/>
      <w:i/>
      <w:sz w:val="28"/>
      <w:szCs w:val="28"/>
      <w:lang w:val="en-AU" w:eastAsia="en-US" w:bidi="th-TH"/>
    </w:rPr>
  </w:style>
  <w:style w:type="character" w:styleId="LineNumber">
    <w:name w:val="line number"/>
    <w:basedOn w:val="DefaultParagraphFont"/>
    <w:uiPriority w:val="99"/>
    <w:semiHidden/>
    <w:unhideWhenUsed/>
    <w:rsid w:val="00754895"/>
  </w:style>
  <w:style w:type="character" w:styleId="UnresolvedMention">
    <w:name w:val="Unresolved Mention"/>
    <w:basedOn w:val="DefaultParagraphFont"/>
    <w:uiPriority w:val="99"/>
    <w:semiHidden/>
    <w:unhideWhenUsed/>
    <w:rsid w:val="00754895"/>
    <w:rPr>
      <w:color w:val="605E5C"/>
      <w:shd w:val="clear" w:color="auto" w:fill="E1DFDD"/>
    </w:rPr>
  </w:style>
  <w:style w:type="paragraph" w:styleId="NormalWeb">
    <w:name w:val="Normal (Web)"/>
    <w:basedOn w:val="Normal"/>
    <w:uiPriority w:val="99"/>
    <w:semiHidden/>
    <w:unhideWhenUsed/>
    <w:rsid w:val="00F34A9E"/>
    <w:rPr>
      <w:rFonts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5200">
      <w:bodyDiv w:val="1"/>
      <w:marLeft w:val="0"/>
      <w:marRight w:val="0"/>
      <w:marTop w:val="0"/>
      <w:marBottom w:val="0"/>
      <w:divBdr>
        <w:top w:val="none" w:sz="0" w:space="0" w:color="auto"/>
        <w:left w:val="none" w:sz="0" w:space="0" w:color="auto"/>
        <w:bottom w:val="none" w:sz="0" w:space="0" w:color="auto"/>
        <w:right w:val="none" w:sz="0" w:space="0" w:color="auto"/>
      </w:divBdr>
    </w:div>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757865278">
      <w:bodyDiv w:val="1"/>
      <w:marLeft w:val="0"/>
      <w:marRight w:val="0"/>
      <w:marTop w:val="0"/>
      <w:marBottom w:val="0"/>
      <w:divBdr>
        <w:top w:val="none" w:sz="0" w:space="0" w:color="auto"/>
        <w:left w:val="none" w:sz="0" w:space="0" w:color="auto"/>
        <w:bottom w:val="none" w:sz="0" w:space="0" w:color="auto"/>
        <w:right w:val="none" w:sz="0" w:space="0" w:color="auto"/>
      </w:divBdr>
    </w:div>
    <w:div w:id="936404729">
      <w:bodyDiv w:val="1"/>
      <w:marLeft w:val="0"/>
      <w:marRight w:val="0"/>
      <w:marTop w:val="0"/>
      <w:marBottom w:val="0"/>
      <w:divBdr>
        <w:top w:val="none" w:sz="0" w:space="0" w:color="auto"/>
        <w:left w:val="none" w:sz="0" w:space="0" w:color="auto"/>
        <w:bottom w:val="none" w:sz="0" w:space="0" w:color="auto"/>
        <w:right w:val="none" w:sz="0" w:space="0" w:color="auto"/>
      </w:divBdr>
    </w:div>
    <w:div w:id="1582711753">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nc\GDrive\_Templates\&#272;&#7891;%20&#225;n%20t&#7889;t%20nghi&#7879;p%20&#273;&#7841;i%20h&#7885;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B0F229A9F1A14D9F21283237E529B9" ma:contentTypeVersion="5" ma:contentTypeDescription="Create a new document." ma:contentTypeScope="" ma:versionID="0f56407919e128417126ff0625f3ef8b">
  <xsd:schema xmlns:xsd="http://www.w3.org/2001/XMLSchema" xmlns:xs="http://www.w3.org/2001/XMLSchema" xmlns:p="http://schemas.microsoft.com/office/2006/metadata/properties" xmlns:ns2="34c0c3d1-00da-479e-b97b-046fc088f71b" targetNamespace="http://schemas.microsoft.com/office/2006/metadata/properties" ma:root="true" ma:fieldsID="f860085f1b8ebe772401fcc68e3c44f4" ns2:_="">
    <xsd:import namespace="34c0c3d1-00da-479e-b97b-046fc088f71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0c3d1-00da-479e-b97b-046fc088f7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53C632-85B2-474C-AFE2-EF1E253CF4F0}">
  <ds:schemaRefs>
    <ds:schemaRef ds:uri="http://schemas.microsoft.com/sharepoint/v3/contenttype/forms"/>
  </ds:schemaRefs>
</ds:datastoreItem>
</file>

<file path=customXml/itemProps2.xml><?xml version="1.0" encoding="utf-8"?>
<ds:datastoreItem xmlns:ds="http://schemas.openxmlformats.org/officeDocument/2006/customXml" ds:itemID="{7C0E7E28-2C36-4A08-B908-845B99CF8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0c3d1-00da-479e-b97b-046fc088f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9AAFF3-3F7A-4D47-9C0B-1029C03F33FA}">
  <ds:schemaRefs>
    <ds:schemaRef ds:uri="http://schemas.openxmlformats.org/officeDocument/2006/bibliography"/>
  </ds:schemaRefs>
</ds:datastoreItem>
</file>

<file path=customXml/itemProps4.xml><?xml version="1.0" encoding="utf-8"?>
<ds:datastoreItem xmlns:ds="http://schemas.openxmlformats.org/officeDocument/2006/customXml" ds:itemID="{7B2A258C-CBE6-4EB6-B1A2-259279E149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Đồ án tốt nghiệp đại học.dot</Template>
  <TotalTime>2552</TotalTime>
  <Pages>19</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dc:description/>
  <cp:lastModifiedBy>Phúc Vũ</cp:lastModifiedBy>
  <cp:revision>2</cp:revision>
  <dcterms:created xsi:type="dcterms:W3CDTF">2022-03-03T05:07:00Z</dcterms:created>
  <dcterms:modified xsi:type="dcterms:W3CDTF">2022-03-12T15:01:00Z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ContentTypeId">
    <vt:lpwstr>0x010100E4B0F229A9F1A14D9F21283237E529B9</vt:lpwstr>
  </property>
</Properties>
</file>